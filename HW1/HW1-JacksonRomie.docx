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94774" w14:textId="0EE6F021" w:rsidR="009434AC" w:rsidRPr="009434AC" w:rsidRDefault="009434AC" w:rsidP="006D7317">
      <w:pPr>
        <w:spacing w:after="0" w:line="240" w:lineRule="auto"/>
        <w:rPr>
          <w:b/>
        </w:rPr>
      </w:pPr>
      <w:r>
        <w:rPr>
          <w:b/>
        </w:rPr>
        <w:t>Jackson Romie</w:t>
      </w:r>
    </w:p>
    <w:p w14:paraId="661C8C5D" w14:textId="77777777" w:rsidR="006D7317" w:rsidRDefault="006D7317" w:rsidP="006D7317">
      <w:pPr>
        <w:spacing w:after="0" w:line="240" w:lineRule="auto"/>
      </w:pPr>
      <w:r>
        <w:t>Intel</w:t>
      </w:r>
      <w:r w:rsidR="008E66DF">
        <w:t>ligent Data Analysis – Spring 2017</w:t>
      </w:r>
    </w:p>
    <w:p w14:paraId="7041B6B5" w14:textId="77777777" w:rsidR="00C50AF9" w:rsidRDefault="006D7317" w:rsidP="006D7317">
      <w:pPr>
        <w:spacing w:after="0" w:line="240" w:lineRule="auto"/>
      </w:pPr>
      <w:r>
        <w:t xml:space="preserve">Homework #1 </w:t>
      </w:r>
    </w:p>
    <w:p w14:paraId="240B1F50" w14:textId="77777777" w:rsidR="006D7317" w:rsidRDefault="008E66DF" w:rsidP="006D7317">
      <w:pPr>
        <w:spacing w:after="0" w:line="240" w:lineRule="auto"/>
      </w:pPr>
      <w:r>
        <w:t xml:space="preserve">Due Date: Jan </w:t>
      </w:r>
      <w:r w:rsidR="00E5240A">
        <w:t>27</w:t>
      </w:r>
      <w:r w:rsidRPr="008E66DF">
        <w:rPr>
          <w:vertAlign w:val="superscript"/>
        </w:rPr>
        <w:t>th</w:t>
      </w:r>
      <w:r w:rsidR="00E5240A">
        <w:t>, 2017, 7:00</w:t>
      </w:r>
      <w:r>
        <w:t>PM</w:t>
      </w:r>
    </w:p>
    <w:p w14:paraId="59BD06B8" w14:textId="77777777" w:rsidR="006D7317" w:rsidRDefault="006D7317" w:rsidP="006D7317">
      <w:pPr>
        <w:spacing w:after="0" w:line="240" w:lineRule="auto"/>
      </w:pPr>
    </w:p>
    <w:p w14:paraId="43B7A5B3" w14:textId="77777777" w:rsidR="006D7317" w:rsidRDefault="006D7317" w:rsidP="006D7317">
      <w:pPr>
        <w:spacing w:after="0" w:line="240" w:lineRule="auto"/>
      </w:pPr>
      <w:r>
        <w:t>The attached excel file contains the data to be used for all the q</w:t>
      </w:r>
      <w:r w:rsidR="002B0B3C">
        <w:t>uestions listed below. The four</w:t>
      </w:r>
      <w:r>
        <w:t xml:space="preserve"> columns of the data file are: student id, point</w:t>
      </w:r>
      <w:r w:rsidR="002B0B3C">
        <w:t xml:space="preserve">s obtained in Physics test, </w:t>
      </w:r>
      <w:r>
        <w:t>points obtained in Maths test</w:t>
      </w:r>
      <w:r w:rsidR="00075007">
        <w:t xml:space="preserve">, and the grade obtained in English </w:t>
      </w:r>
      <w:r w:rsidR="002B0B3C">
        <w:t>test</w:t>
      </w:r>
      <w:r>
        <w:t xml:space="preserve">. For each problem </w:t>
      </w:r>
      <w:r w:rsidR="002B0B3C">
        <w:t xml:space="preserve">listed </w:t>
      </w:r>
      <w:r>
        <w:t xml:space="preserve">below clearly describe and include with submission:  (i) </w:t>
      </w:r>
      <w:r w:rsidR="002B0B3C">
        <w:t xml:space="preserve">a brief </w:t>
      </w:r>
      <w:r>
        <w:t>list of steps followed by you to solve the problem, (ii) any matlab/python</w:t>
      </w:r>
      <w:r w:rsidR="002B0B3C">
        <w:t>/other</w:t>
      </w:r>
      <w:r>
        <w:t xml:space="preserve"> code used </w:t>
      </w:r>
      <w:r w:rsidR="002B0B3C">
        <w:t xml:space="preserve">by you </w:t>
      </w:r>
      <w:r>
        <w:t>to get the results, and (iii) the results obtained.</w:t>
      </w:r>
    </w:p>
    <w:p w14:paraId="775C8A3B" w14:textId="77777777" w:rsidR="006D7317" w:rsidRDefault="006D7317" w:rsidP="006D7317">
      <w:pPr>
        <w:spacing w:after="0" w:line="240" w:lineRule="auto"/>
      </w:pPr>
    </w:p>
    <w:p w14:paraId="34300134" w14:textId="77777777" w:rsidR="006D7317" w:rsidRDefault="009C1B0C" w:rsidP="006D7317">
      <w:pPr>
        <w:pStyle w:val="ListParagraph"/>
        <w:numPr>
          <w:ilvl w:val="0"/>
          <w:numId w:val="1"/>
        </w:numPr>
        <w:spacing w:after="0" w:line="240" w:lineRule="auto"/>
      </w:pPr>
      <w:r>
        <w:t>(10</w:t>
      </w:r>
      <w:r w:rsidR="00C50AF9">
        <w:t xml:space="preserve">) </w:t>
      </w:r>
      <w:r w:rsidR="00075007">
        <w:t>Add the three</w:t>
      </w:r>
      <w:r w:rsidR="00F81C13">
        <w:t xml:space="preserve"> scores for each student and write the sum in a new column. Dis</w:t>
      </w:r>
      <w:r w:rsidR="00916EF4">
        <w:t xml:space="preserve">cretize the </w:t>
      </w:r>
      <w:r w:rsidR="00AA690B">
        <w:t xml:space="preserve">new </w:t>
      </w:r>
      <w:r w:rsidR="00916EF4">
        <w:t>sum column into five</w:t>
      </w:r>
      <w:r w:rsidR="00F81C13">
        <w:t xml:space="preserve"> groups using equal width partitioning </w:t>
      </w:r>
      <w:r w:rsidR="00916EF4">
        <w:t>and assign one of the five</w:t>
      </w:r>
      <w:r w:rsidR="00F81C13">
        <w:t xml:space="preserve"> grades (A, B, C,</w:t>
      </w:r>
      <w:r w:rsidR="00916EF4">
        <w:t xml:space="preserve"> D, and F</w:t>
      </w:r>
      <w:r w:rsidR="00F81C13">
        <w:t xml:space="preserve">) to students </w:t>
      </w:r>
      <w:r w:rsidR="00916EF4">
        <w:t>in the five</w:t>
      </w:r>
      <w:r w:rsidR="00F81C13">
        <w:t xml:space="preserve"> groups (</w:t>
      </w:r>
      <w:r w:rsidR="00C50AF9">
        <w:t xml:space="preserve">the </w:t>
      </w:r>
      <w:r w:rsidR="00F81C13">
        <w:t>highest scor</w:t>
      </w:r>
      <w:r w:rsidR="00916EF4">
        <w:t xml:space="preserve">es get A and </w:t>
      </w:r>
      <w:r w:rsidR="00C50AF9">
        <w:t xml:space="preserve">the </w:t>
      </w:r>
      <w:r w:rsidR="00916EF4">
        <w:t>lowest scores get F</w:t>
      </w:r>
      <w:r w:rsidR="00F81C13">
        <w:t>). Show the grades assigned to each student in a list sorted according to student id.</w:t>
      </w:r>
      <w:r w:rsidR="00C50AF9">
        <w:t xml:space="preserve">  List the counts of each letter grade awarded.</w:t>
      </w:r>
    </w:p>
    <w:p w14:paraId="30AB06D3" w14:textId="77777777" w:rsidR="00F81C13" w:rsidRDefault="009C1B0C" w:rsidP="006D7317">
      <w:pPr>
        <w:pStyle w:val="ListParagraph"/>
        <w:numPr>
          <w:ilvl w:val="0"/>
          <w:numId w:val="1"/>
        </w:numPr>
        <w:spacing w:after="0" w:line="240" w:lineRule="auto"/>
      </w:pPr>
      <w:r>
        <w:t>(10</w:t>
      </w:r>
      <w:r w:rsidR="00C50AF9">
        <w:t xml:space="preserve">) </w:t>
      </w:r>
      <w:r w:rsidR="00F81C13">
        <w:t>Repeat problem #1 above with the difference that this time use equal frequency partitioning to discretize the sum of points obtained.</w:t>
      </w:r>
      <w:r w:rsidR="00916EF4">
        <w:t xml:space="preserve"> </w:t>
      </w:r>
      <w:r w:rsidR="00C50AF9">
        <w:t xml:space="preserve">List the counts of each letter grade awarded. </w:t>
      </w:r>
      <w:r w:rsidR="00916EF4">
        <w:t xml:space="preserve">List student ids </w:t>
      </w:r>
      <w:r w:rsidR="00C50AF9">
        <w:t>of those</w:t>
      </w:r>
      <w:r w:rsidR="00916EF4">
        <w:t xml:space="preserve"> students who would be happier with equal width binning and also </w:t>
      </w:r>
      <w:r w:rsidR="00C50AF9">
        <w:t xml:space="preserve">of </w:t>
      </w:r>
      <w:r w:rsidR="00916EF4">
        <w:t xml:space="preserve">those students’ ids </w:t>
      </w:r>
      <w:r>
        <w:t>that</w:t>
      </w:r>
      <w:r w:rsidR="00916EF4">
        <w:t xml:space="preserve"> would be happier with equal frequency binning.</w:t>
      </w:r>
    </w:p>
    <w:p w14:paraId="2C31ABD0" w14:textId="77777777" w:rsidR="00F81C13" w:rsidRDefault="00C50AF9" w:rsidP="006D7317">
      <w:pPr>
        <w:pStyle w:val="ListParagraph"/>
        <w:numPr>
          <w:ilvl w:val="0"/>
          <w:numId w:val="1"/>
        </w:numPr>
        <w:spacing w:after="0" w:line="240" w:lineRule="auto"/>
      </w:pPr>
      <w:r>
        <w:t xml:space="preserve">(12) </w:t>
      </w:r>
      <w:r w:rsidR="00F81C13">
        <w:t>Compare the grades assigned in problem #1 and #2 above. Make a list of those student ids whose grades changed when the method of b</w:t>
      </w:r>
      <w:r w:rsidR="00CA2515">
        <w:t xml:space="preserve">inning changed. </w:t>
      </w:r>
    </w:p>
    <w:p w14:paraId="08991844" w14:textId="77777777" w:rsidR="00CA2515" w:rsidRDefault="00C50AF9" w:rsidP="006D7317">
      <w:pPr>
        <w:pStyle w:val="ListParagraph"/>
        <w:numPr>
          <w:ilvl w:val="0"/>
          <w:numId w:val="1"/>
        </w:numPr>
        <w:spacing w:after="0" w:line="240" w:lineRule="auto"/>
      </w:pPr>
      <w:r>
        <w:t xml:space="preserve">(12) </w:t>
      </w:r>
      <w:r w:rsidR="00CA2515">
        <w:t>Convert the Physics and Maths points to their equivalent z-scores in each column. Sum the</w:t>
      </w:r>
      <w:r w:rsidR="00984575">
        <w:t xml:space="preserve"> three</w:t>
      </w:r>
      <w:r w:rsidR="00CA2515">
        <w:t xml:space="preserve"> z-scores for each student and use equal frequency binning to create </w:t>
      </w:r>
      <w:r w:rsidR="00916EF4">
        <w:t>five</w:t>
      </w:r>
      <w:r w:rsidR="00CA2515">
        <w:t xml:space="preserve"> bins. Assign </w:t>
      </w:r>
      <w:r w:rsidR="00984575">
        <w:t xml:space="preserve">letter </w:t>
      </w:r>
      <w:r w:rsidR="00CA2515">
        <w:t>grades to the students and show them in a list sorted by student ids.</w:t>
      </w:r>
    </w:p>
    <w:p w14:paraId="7444AA0A" w14:textId="77777777" w:rsidR="00916EF4" w:rsidRDefault="00C50AF9" w:rsidP="006D7317">
      <w:pPr>
        <w:pStyle w:val="ListParagraph"/>
        <w:numPr>
          <w:ilvl w:val="0"/>
          <w:numId w:val="1"/>
        </w:numPr>
        <w:spacing w:after="0" w:line="240" w:lineRule="auto"/>
      </w:pPr>
      <w:r>
        <w:t xml:space="preserve">(12) </w:t>
      </w:r>
      <w:r w:rsidR="00CA2515">
        <w:t xml:space="preserve">Compare the grades obtained </w:t>
      </w:r>
      <w:r w:rsidR="00916EF4">
        <w:t xml:space="preserve">in #4 and in #2 above. Make a list of students who would be happier with the method in #2 and also a list of those who would be happier with the method in #4. </w:t>
      </w:r>
      <w:r w:rsidR="00984575">
        <w:t>Which method is fairer and why?</w:t>
      </w:r>
    </w:p>
    <w:p w14:paraId="093C2A76" w14:textId="77777777" w:rsidR="00984575" w:rsidRDefault="00C50AF9" w:rsidP="00C50AF9">
      <w:pPr>
        <w:pStyle w:val="ListParagraph"/>
        <w:numPr>
          <w:ilvl w:val="0"/>
          <w:numId w:val="1"/>
        </w:numPr>
        <w:spacing w:after="0" w:line="240" w:lineRule="auto"/>
      </w:pPr>
      <w:r>
        <w:t xml:space="preserve">(12) </w:t>
      </w:r>
      <w:r w:rsidR="00916EF4">
        <w:t>Consider a student who is happier with the method in #4 compared to the method in #2. Briefly explain why his being happier is justified.</w:t>
      </w:r>
      <w:r w:rsidR="00984575">
        <w:t xml:space="preserve"> Also consider a student who is happier with the method in #2 and briefly explain why he/she is or is not justified.</w:t>
      </w:r>
    </w:p>
    <w:p w14:paraId="6435A8D6" w14:textId="77777777" w:rsidR="00916EF4" w:rsidRDefault="00984575" w:rsidP="00C50AF9">
      <w:pPr>
        <w:pStyle w:val="ListParagraph"/>
        <w:numPr>
          <w:ilvl w:val="0"/>
          <w:numId w:val="1"/>
        </w:numPr>
        <w:spacing w:after="0" w:line="240" w:lineRule="auto"/>
      </w:pPr>
      <w:r>
        <w:t>(12) Select two students for each type of grade from the list of grades assigned in #1 above. Create a 10X10 table of all pairwise distances using (i) Euclidean distance, and (ii) Mahalanobis distances.</w:t>
      </w:r>
    </w:p>
    <w:p w14:paraId="799B0DE1" w14:textId="77777777" w:rsidR="00984575" w:rsidRDefault="009C1B0C" w:rsidP="00C50AF9">
      <w:pPr>
        <w:pStyle w:val="ListParagraph"/>
        <w:numPr>
          <w:ilvl w:val="0"/>
          <w:numId w:val="1"/>
        </w:numPr>
        <w:spacing w:after="0" w:line="240" w:lineRule="auto"/>
      </w:pPr>
      <w:r>
        <w:t xml:space="preserve">(12) </w:t>
      </w:r>
      <w:r w:rsidR="00984575">
        <w:t xml:space="preserve">Select the four student pairs </w:t>
      </w:r>
      <w:r>
        <w:t xml:space="preserve">with the minimum distance values </w:t>
      </w:r>
      <w:r w:rsidR="00984575">
        <w:t xml:space="preserve">from </w:t>
      </w:r>
      <w:r>
        <w:t xml:space="preserve">the </w:t>
      </w:r>
      <w:r w:rsidR="00984575">
        <w:t>Euclidea</w:t>
      </w:r>
      <w:r>
        <w:t>n distance table and also four student pairs with the minimum distance values from the Mahalanobis distance table. Are the two sets of student pairs the same? If not, point out the differences in the two sets and explain why some students pairs got included in one set but not in the other.</w:t>
      </w:r>
    </w:p>
    <w:p w14:paraId="09F43C8E" w14:textId="25DAA8F6" w:rsidR="008B13DD" w:rsidRPr="007F7C14" w:rsidRDefault="009C1B0C" w:rsidP="008B13DD">
      <w:pPr>
        <w:pStyle w:val="ListParagraph"/>
        <w:numPr>
          <w:ilvl w:val="0"/>
          <w:numId w:val="1"/>
        </w:numPr>
        <w:spacing w:after="0" w:line="240" w:lineRule="auto"/>
      </w:pPr>
      <w:r>
        <w:t>(8) These points are for readability and organization of the submitted work.</w:t>
      </w:r>
    </w:p>
    <w:p w14:paraId="79C3D2BF" w14:textId="77777777" w:rsidR="00D87E20" w:rsidRDefault="00D87E20" w:rsidP="00D87E20">
      <w:pPr>
        <w:spacing w:after="0" w:line="240" w:lineRule="auto"/>
      </w:pPr>
    </w:p>
    <w:p w14:paraId="6878EE4F" w14:textId="77777777" w:rsidR="00D87E20" w:rsidRDefault="00D87E20" w:rsidP="00D87E20">
      <w:pPr>
        <w:spacing w:after="0" w:line="240" w:lineRule="auto"/>
      </w:pPr>
    </w:p>
    <w:p w14:paraId="025B2F89" w14:textId="77777777" w:rsidR="005A18A0" w:rsidRDefault="005A18A0" w:rsidP="00D87E20">
      <w:pPr>
        <w:spacing w:after="0" w:line="240" w:lineRule="auto"/>
      </w:pPr>
    </w:p>
    <w:p w14:paraId="7F3B3E48" w14:textId="77777777" w:rsidR="005A18A0" w:rsidRDefault="005A18A0" w:rsidP="00D87E20">
      <w:pPr>
        <w:spacing w:after="0" w:line="240" w:lineRule="auto"/>
      </w:pPr>
    </w:p>
    <w:p w14:paraId="1ED1541C" w14:textId="77777777" w:rsidR="005A18A0" w:rsidRDefault="005A18A0" w:rsidP="00D87E20">
      <w:pPr>
        <w:spacing w:after="0" w:line="240" w:lineRule="auto"/>
      </w:pPr>
    </w:p>
    <w:p w14:paraId="5F947BA1" w14:textId="77777777" w:rsidR="005A18A0" w:rsidRDefault="005A18A0" w:rsidP="00D87E20">
      <w:pPr>
        <w:spacing w:after="0" w:line="240" w:lineRule="auto"/>
      </w:pPr>
    </w:p>
    <w:p w14:paraId="5E57B7F0" w14:textId="77777777" w:rsidR="005A18A0" w:rsidRDefault="005A18A0" w:rsidP="00D87E20">
      <w:pPr>
        <w:spacing w:after="0" w:line="240" w:lineRule="auto"/>
      </w:pPr>
    </w:p>
    <w:p w14:paraId="663853F8" w14:textId="77777777" w:rsidR="005A18A0" w:rsidRDefault="005A18A0" w:rsidP="00D87E20">
      <w:pPr>
        <w:spacing w:after="0" w:line="240" w:lineRule="auto"/>
      </w:pPr>
    </w:p>
    <w:p w14:paraId="19FA2C82" w14:textId="77777777" w:rsidR="005A18A0" w:rsidRDefault="005A18A0" w:rsidP="00D87E20">
      <w:pPr>
        <w:spacing w:after="0" w:line="240" w:lineRule="auto"/>
      </w:pPr>
    </w:p>
    <w:p w14:paraId="2D8A41C8" w14:textId="77777777" w:rsidR="005A18A0" w:rsidRDefault="005A18A0" w:rsidP="00D87E20">
      <w:pPr>
        <w:spacing w:after="0" w:line="240" w:lineRule="auto"/>
      </w:pPr>
    </w:p>
    <w:p w14:paraId="2C0A653B" w14:textId="1A221D44" w:rsidR="005A18A0" w:rsidRDefault="00887B59" w:rsidP="00D87E20">
      <w:pPr>
        <w:spacing w:after="0" w:line="240" w:lineRule="auto"/>
        <w:rPr>
          <w:b/>
          <w:sz w:val="36"/>
          <w:szCs w:val="36"/>
        </w:rPr>
      </w:pPr>
      <w:r w:rsidRPr="00887B59">
        <w:rPr>
          <w:b/>
          <w:sz w:val="36"/>
          <w:szCs w:val="36"/>
        </w:rPr>
        <w:t>Problem1</w:t>
      </w:r>
      <w:r w:rsidR="005A18A0" w:rsidRPr="00887B59">
        <w:rPr>
          <w:b/>
          <w:sz w:val="36"/>
          <w:szCs w:val="36"/>
        </w:rPr>
        <w:t>:</w:t>
      </w:r>
    </w:p>
    <w:p w14:paraId="29C96F0E" w14:textId="77777777" w:rsidR="00887B59" w:rsidRDefault="00887B59" w:rsidP="00D87E20">
      <w:pPr>
        <w:spacing w:after="0" w:line="240" w:lineRule="auto"/>
        <w:rPr>
          <w:b/>
          <w:sz w:val="36"/>
          <w:szCs w:val="36"/>
        </w:rPr>
      </w:pPr>
    </w:p>
    <w:p w14:paraId="7AC89341" w14:textId="0A1E20A3" w:rsidR="00887B59" w:rsidRDefault="00692B44" w:rsidP="00D87E20">
      <w:pPr>
        <w:spacing w:after="0" w:line="240" w:lineRule="auto"/>
        <w:rPr>
          <w:b/>
          <w:sz w:val="36"/>
          <w:szCs w:val="36"/>
        </w:rPr>
      </w:pPr>
      <w:r>
        <w:rPr>
          <w:b/>
          <w:noProof/>
          <w:sz w:val="36"/>
          <w:szCs w:val="36"/>
        </w:rPr>
        <w:drawing>
          <wp:inline distT="0" distB="0" distL="0" distR="0" wp14:anchorId="40D6C064" wp14:editId="634B78B9">
            <wp:extent cx="5943600" cy="1216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16660"/>
                    </a:xfrm>
                    <a:prstGeom prst="rect">
                      <a:avLst/>
                    </a:prstGeom>
                  </pic:spPr>
                </pic:pic>
              </a:graphicData>
            </a:graphic>
          </wp:inline>
        </w:drawing>
      </w:r>
    </w:p>
    <w:p w14:paraId="2FB62C27" w14:textId="77777777" w:rsidR="00887B59" w:rsidRPr="00887B59" w:rsidRDefault="00887B59" w:rsidP="00D87E20">
      <w:pPr>
        <w:spacing w:after="0" w:line="240" w:lineRule="auto"/>
        <w:rPr>
          <w:b/>
          <w:sz w:val="36"/>
          <w:szCs w:val="36"/>
        </w:rPr>
      </w:pPr>
    </w:p>
    <w:p w14:paraId="25DA5E87" w14:textId="77777777" w:rsidR="005A18A0" w:rsidRDefault="005A18A0" w:rsidP="005A18A0">
      <w:pPr>
        <w:spacing w:after="0" w:line="240" w:lineRule="auto"/>
      </w:pPr>
      <w:r>
        <w:t>results_all_students =</w:t>
      </w:r>
    </w:p>
    <w:p w14:paraId="45692F91" w14:textId="77777777" w:rsidR="005A18A0" w:rsidRDefault="005A18A0" w:rsidP="005A18A0">
      <w:pPr>
        <w:spacing w:after="0" w:line="240" w:lineRule="auto"/>
      </w:pPr>
    </w:p>
    <w:p w14:paraId="6F52B54D" w14:textId="77777777" w:rsidR="005A18A0" w:rsidRDefault="005A18A0" w:rsidP="005A18A0">
      <w:pPr>
        <w:spacing w:after="0" w:line="240" w:lineRule="auto"/>
      </w:pPr>
      <w:r>
        <w:t xml:space="preserve">  40×2 cell array</w:t>
      </w:r>
    </w:p>
    <w:p w14:paraId="53022CD4" w14:textId="77777777" w:rsidR="005A18A0" w:rsidRDefault="005A18A0" w:rsidP="005A18A0">
      <w:pPr>
        <w:spacing w:after="0" w:line="240" w:lineRule="auto"/>
      </w:pPr>
    </w:p>
    <w:p w14:paraId="157EA38D" w14:textId="77777777" w:rsidR="005A18A0" w:rsidRDefault="005A18A0" w:rsidP="005A18A0">
      <w:pPr>
        <w:spacing w:after="0" w:line="240" w:lineRule="auto"/>
      </w:pPr>
      <w:r>
        <w:t xml:space="preserve">    </w:t>
      </w:r>
      <w:r w:rsidRPr="007D4EB7">
        <w:t>[ 1]    'B'</w:t>
      </w:r>
    </w:p>
    <w:p w14:paraId="3655063B" w14:textId="77777777" w:rsidR="005A18A0" w:rsidRDefault="005A18A0" w:rsidP="005A18A0">
      <w:pPr>
        <w:spacing w:after="0" w:line="240" w:lineRule="auto"/>
      </w:pPr>
      <w:r>
        <w:t xml:space="preserve">    [ 2]    'B'</w:t>
      </w:r>
    </w:p>
    <w:p w14:paraId="76DCCD23" w14:textId="77777777" w:rsidR="005A18A0" w:rsidRDefault="005A18A0" w:rsidP="005A18A0">
      <w:pPr>
        <w:spacing w:after="0" w:line="240" w:lineRule="auto"/>
      </w:pPr>
      <w:r>
        <w:t xml:space="preserve">    </w:t>
      </w:r>
      <w:r w:rsidRPr="007D4EB7">
        <w:t>[ 3]    'C'</w:t>
      </w:r>
    </w:p>
    <w:p w14:paraId="0FB6B167" w14:textId="77777777" w:rsidR="005A18A0" w:rsidRDefault="005A18A0" w:rsidP="005A18A0">
      <w:pPr>
        <w:spacing w:after="0" w:line="240" w:lineRule="auto"/>
      </w:pPr>
      <w:r>
        <w:t xml:space="preserve">    [ 4]    'A'</w:t>
      </w:r>
    </w:p>
    <w:p w14:paraId="6EC06F4B" w14:textId="77777777" w:rsidR="005A18A0" w:rsidRDefault="005A18A0" w:rsidP="005A18A0">
      <w:pPr>
        <w:spacing w:after="0" w:line="240" w:lineRule="auto"/>
      </w:pPr>
      <w:r>
        <w:t xml:space="preserve">    </w:t>
      </w:r>
      <w:r w:rsidRPr="007D4EB7">
        <w:t>[ 5]    'D'</w:t>
      </w:r>
    </w:p>
    <w:p w14:paraId="677A76E5" w14:textId="77777777" w:rsidR="005A18A0" w:rsidRDefault="005A18A0" w:rsidP="005A18A0">
      <w:pPr>
        <w:spacing w:after="0" w:line="240" w:lineRule="auto"/>
      </w:pPr>
      <w:r>
        <w:t xml:space="preserve">    [ 6]    'C'</w:t>
      </w:r>
    </w:p>
    <w:p w14:paraId="603029B3" w14:textId="77777777" w:rsidR="005A18A0" w:rsidRDefault="005A18A0" w:rsidP="005A18A0">
      <w:pPr>
        <w:spacing w:after="0" w:line="240" w:lineRule="auto"/>
      </w:pPr>
      <w:r>
        <w:t xml:space="preserve">    </w:t>
      </w:r>
      <w:r w:rsidRPr="007D4EB7">
        <w:t>[ 7]    'C'</w:t>
      </w:r>
    </w:p>
    <w:p w14:paraId="32BC9131" w14:textId="77777777" w:rsidR="005A18A0" w:rsidRDefault="005A18A0" w:rsidP="005A18A0">
      <w:pPr>
        <w:spacing w:after="0" w:line="240" w:lineRule="auto"/>
      </w:pPr>
      <w:r>
        <w:t xml:space="preserve">    [ 8]    'C'</w:t>
      </w:r>
    </w:p>
    <w:p w14:paraId="071AE47D" w14:textId="77777777" w:rsidR="005A18A0" w:rsidRDefault="005A18A0" w:rsidP="005A18A0">
      <w:pPr>
        <w:spacing w:after="0" w:line="240" w:lineRule="auto"/>
      </w:pPr>
      <w:r>
        <w:t xml:space="preserve">    [ 9]    'A'</w:t>
      </w:r>
    </w:p>
    <w:p w14:paraId="2DBC412A" w14:textId="77777777" w:rsidR="005A18A0" w:rsidRDefault="005A18A0" w:rsidP="005A18A0">
      <w:pPr>
        <w:spacing w:after="0" w:line="240" w:lineRule="auto"/>
      </w:pPr>
      <w:r>
        <w:t xml:space="preserve">    [10]    'B'</w:t>
      </w:r>
    </w:p>
    <w:p w14:paraId="2A1CB31D" w14:textId="77777777" w:rsidR="005A18A0" w:rsidRDefault="005A18A0" w:rsidP="005A18A0">
      <w:pPr>
        <w:spacing w:after="0" w:line="240" w:lineRule="auto"/>
      </w:pPr>
      <w:r>
        <w:t xml:space="preserve">    </w:t>
      </w:r>
      <w:r w:rsidRPr="007D4EB7">
        <w:t>[11]    'D'</w:t>
      </w:r>
    </w:p>
    <w:p w14:paraId="2A10249F" w14:textId="77777777" w:rsidR="005A18A0" w:rsidRDefault="005A18A0" w:rsidP="005A18A0">
      <w:pPr>
        <w:spacing w:after="0" w:line="240" w:lineRule="auto"/>
      </w:pPr>
      <w:r>
        <w:t xml:space="preserve">    [12]    'C'</w:t>
      </w:r>
    </w:p>
    <w:p w14:paraId="4859AD5F" w14:textId="77777777" w:rsidR="005A18A0" w:rsidRDefault="005A18A0" w:rsidP="005A18A0">
      <w:pPr>
        <w:spacing w:after="0" w:line="240" w:lineRule="auto"/>
      </w:pPr>
      <w:r>
        <w:t xml:space="preserve">    [13]    'C'</w:t>
      </w:r>
    </w:p>
    <w:p w14:paraId="335CE589" w14:textId="77777777" w:rsidR="005A18A0" w:rsidRDefault="005A18A0" w:rsidP="005A18A0">
      <w:pPr>
        <w:spacing w:after="0" w:line="240" w:lineRule="auto"/>
      </w:pPr>
      <w:r>
        <w:t xml:space="preserve">    [14]    'A'</w:t>
      </w:r>
    </w:p>
    <w:p w14:paraId="0DDE9250" w14:textId="77777777" w:rsidR="005A18A0" w:rsidRDefault="005A18A0" w:rsidP="005A18A0">
      <w:pPr>
        <w:spacing w:after="0" w:line="240" w:lineRule="auto"/>
      </w:pPr>
      <w:r>
        <w:t xml:space="preserve">    [15]    'C'</w:t>
      </w:r>
    </w:p>
    <w:p w14:paraId="2E9FBCDD" w14:textId="77777777" w:rsidR="005A18A0" w:rsidRDefault="005A18A0" w:rsidP="005A18A0">
      <w:pPr>
        <w:spacing w:after="0" w:line="240" w:lineRule="auto"/>
      </w:pPr>
      <w:r>
        <w:t xml:space="preserve">    [16]    'C'</w:t>
      </w:r>
    </w:p>
    <w:p w14:paraId="411D2DCC" w14:textId="77777777" w:rsidR="005A18A0" w:rsidRDefault="005A18A0" w:rsidP="005A18A0">
      <w:pPr>
        <w:spacing w:after="0" w:line="240" w:lineRule="auto"/>
      </w:pPr>
      <w:r>
        <w:t xml:space="preserve">    [17]    'D'</w:t>
      </w:r>
    </w:p>
    <w:p w14:paraId="1772B7D7" w14:textId="77777777" w:rsidR="005A18A0" w:rsidRDefault="005A18A0" w:rsidP="005A18A0">
      <w:pPr>
        <w:spacing w:after="0" w:line="240" w:lineRule="auto"/>
      </w:pPr>
      <w:r>
        <w:t xml:space="preserve">    [18]    'B'</w:t>
      </w:r>
    </w:p>
    <w:p w14:paraId="27036695" w14:textId="77777777" w:rsidR="005A18A0" w:rsidRDefault="005A18A0" w:rsidP="005A18A0">
      <w:pPr>
        <w:spacing w:after="0" w:line="240" w:lineRule="auto"/>
      </w:pPr>
      <w:r>
        <w:t xml:space="preserve">    [19]    'B'</w:t>
      </w:r>
    </w:p>
    <w:p w14:paraId="488333CD" w14:textId="77777777" w:rsidR="005A18A0" w:rsidRDefault="005A18A0" w:rsidP="005A18A0">
      <w:pPr>
        <w:spacing w:after="0" w:line="240" w:lineRule="auto"/>
      </w:pPr>
      <w:r>
        <w:t xml:space="preserve">    [20]    'C'</w:t>
      </w:r>
    </w:p>
    <w:p w14:paraId="6C6718DC" w14:textId="77777777" w:rsidR="005A18A0" w:rsidRDefault="005A18A0" w:rsidP="005A18A0">
      <w:pPr>
        <w:spacing w:after="0" w:line="240" w:lineRule="auto"/>
      </w:pPr>
      <w:r>
        <w:t xml:space="preserve">    [21]    'C'</w:t>
      </w:r>
    </w:p>
    <w:p w14:paraId="4A31A483" w14:textId="77777777" w:rsidR="005A18A0" w:rsidRDefault="005A18A0" w:rsidP="005A18A0">
      <w:pPr>
        <w:spacing w:after="0" w:line="240" w:lineRule="auto"/>
      </w:pPr>
      <w:r>
        <w:t xml:space="preserve">    [22]    'D'</w:t>
      </w:r>
    </w:p>
    <w:p w14:paraId="6D810157" w14:textId="77777777" w:rsidR="005A18A0" w:rsidRDefault="005A18A0" w:rsidP="005A18A0">
      <w:pPr>
        <w:spacing w:after="0" w:line="240" w:lineRule="auto"/>
      </w:pPr>
      <w:r>
        <w:t xml:space="preserve">    [23]    'C'</w:t>
      </w:r>
    </w:p>
    <w:p w14:paraId="091D58F3" w14:textId="77777777" w:rsidR="005A18A0" w:rsidRDefault="005A18A0" w:rsidP="005A18A0">
      <w:pPr>
        <w:spacing w:after="0" w:line="240" w:lineRule="auto"/>
      </w:pPr>
      <w:r>
        <w:t xml:space="preserve">    [24]    'B'</w:t>
      </w:r>
    </w:p>
    <w:p w14:paraId="45EA1CF2" w14:textId="77777777" w:rsidR="005A18A0" w:rsidRDefault="005A18A0" w:rsidP="005A18A0">
      <w:pPr>
        <w:spacing w:after="0" w:line="240" w:lineRule="auto"/>
      </w:pPr>
      <w:r>
        <w:t xml:space="preserve">    [25]    'C'</w:t>
      </w:r>
    </w:p>
    <w:p w14:paraId="4165525F" w14:textId="77777777" w:rsidR="005A18A0" w:rsidRDefault="005A18A0" w:rsidP="005A18A0">
      <w:pPr>
        <w:spacing w:after="0" w:line="240" w:lineRule="auto"/>
      </w:pPr>
      <w:r>
        <w:t xml:space="preserve">    [26]    'C'</w:t>
      </w:r>
    </w:p>
    <w:p w14:paraId="6715D3E9" w14:textId="77777777" w:rsidR="005A18A0" w:rsidRDefault="005A18A0" w:rsidP="005A18A0">
      <w:pPr>
        <w:spacing w:after="0" w:line="240" w:lineRule="auto"/>
      </w:pPr>
      <w:r>
        <w:t xml:space="preserve">    [27]    'B'</w:t>
      </w:r>
    </w:p>
    <w:p w14:paraId="4B6F83D6" w14:textId="77777777" w:rsidR="005A18A0" w:rsidRDefault="005A18A0" w:rsidP="005A18A0">
      <w:pPr>
        <w:spacing w:after="0" w:line="240" w:lineRule="auto"/>
      </w:pPr>
      <w:r>
        <w:t xml:space="preserve">    [28]    'C'</w:t>
      </w:r>
    </w:p>
    <w:p w14:paraId="10217BB1" w14:textId="77777777" w:rsidR="005A18A0" w:rsidRDefault="005A18A0" w:rsidP="005A18A0">
      <w:pPr>
        <w:spacing w:after="0" w:line="240" w:lineRule="auto"/>
      </w:pPr>
      <w:r>
        <w:t xml:space="preserve">    [29]    'B'</w:t>
      </w:r>
    </w:p>
    <w:p w14:paraId="6F92EBB2" w14:textId="77777777" w:rsidR="005A18A0" w:rsidRDefault="005A18A0" w:rsidP="005A18A0">
      <w:pPr>
        <w:spacing w:after="0" w:line="240" w:lineRule="auto"/>
      </w:pPr>
      <w:r>
        <w:t xml:space="preserve">    [30]    'C'</w:t>
      </w:r>
    </w:p>
    <w:p w14:paraId="726906EB" w14:textId="77777777" w:rsidR="005A18A0" w:rsidRDefault="005A18A0" w:rsidP="005A18A0">
      <w:pPr>
        <w:spacing w:after="0" w:line="240" w:lineRule="auto"/>
      </w:pPr>
      <w:r>
        <w:t xml:space="preserve">    [31]    'B'</w:t>
      </w:r>
    </w:p>
    <w:p w14:paraId="423B5DEE" w14:textId="77777777" w:rsidR="005A18A0" w:rsidRDefault="005A18A0" w:rsidP="005A18A0">
      <w:pPr>
        <w:spacing w:after="0" w:line="240" w:lineRule="auto"/>
      </w:pPr>
      <w:r>
        <w:lastRenderedPageBreak/>
        <w:t xml:space="preserve">    [32]    'C'</w:t>
      </w:r>
    </w:p>
    <w:p w14:paraId="7A8F5756" w14:textId="77777777" w:rsidR="005A18A0" w:rsidRDefault="005A18A0" w:rsidP="005A18A0">
      <w:pPr>
        <w:spacing w:after="0" w:line="240" w:lineRule="auto"/>
      </w:pPr>
      <w:r>
        <w:t xml:space="preserve">    [33]    'A'</w:t>
      </w:r>
    </w:p>
    <w:p w14:paraId="68168350" w14:textId="77777777" w:rsidR="005A18A0" w:rsidRDefault="005A18A0" w:rsidP="005A18A0">
      <w:pPr>
        <w:spacing w:after="0" w:line="240" w:lineRule="auto"/>
      </w:pPr>
      <w:r>
        <w:t xml:space="preserve">    [34]    'D'</w:t>
      </w:r>
    </w:p>
    <w:p w14:paraId="42B884AE" w14:textId="77777777" w:rsidR="005A18A0" w:rsidRDefault="005A18A0" w:rsidP="005A18A0">
      <w:pPr>
        <w:spacing w:after="0" w:line="240" w:lineRule="auto"/>
      </w:pPr>
      <w:r>
        <w:t xml:space="preserve">    [35]    'F'</w:t>
      </w:r>
    </w:p>
    <w:p w14:paraId="3BC6E146" w14:textId="77777777" w:rsidR="005A18A0" w:rsidRDefault="005A18A0" w:rsidP="005A18A0">
      <w:pPr>
        <w:spacing w:after="0" w:line="240" w:lineRule="auto"/>
      </w:pPr>
      <w:r>
        <w:t xml:space="preserve">    [36]    'D'</w:t>
      </w:r>
    </w:p>
    <w:p w14:paraId="57BD2101" w14:textId="77777777" w:rsidR="005A18A0" w:rsidRDefault="005A18A0" w:rsidP="005A18A0">
      <w:pPr>
        <w:spacing w:after="0" w:line="240" w:lineRule="auto"/>
      </w:pPr>
      <w:r>
        <w:t xml:space="preserve">    [37]    'B'</w:t>
      </w:r>
    </w:p>
    <w:p w14:paraId="0DA816C2" w14:textId="77777777" w:rsidR="005A18A0" w:rsidRDefault="005A18A0" w:rsidP="005A18A0">
      <w:pPr>
        <w:spacing w:after="0" w:line="240" w:lineRule="auto"/>
      </w:pPr>
      <w:r>
        <w:t xml:space="preserve">    [38]    'C'</w:t>
      </w:r>
    </w:p>
    <w:p w14:paraId="047DB977" w14:textId="77777777" w:rsidR="005A18A0" w:rsidRDefault="005A18A0" w:rsidP="005A18A0">
      <w:pPr>
        <w:spacing w:after="0" w:line="240" w:lineRule="auto"/>
      </w:pPr>
      <w:r>
        <w:t xml:space="preserve">    [39]    'A'</w:t>
      </w:r>
    </w:p>
    <w:p w14:paraId="6640CB6B" w14:textId="77777777" w:rsidR="005A18A0" w:rsidRDefault="005A18A0" w:rsidP="005A18A0">
      <w:pPr>
        <w:spacing w:after="0" w:line="240" w:lineRule="auto"/>
      </w:pPr>
      <w:r>
        <w:t xml:space="preserve">    [40]    'F'</w:t>
      </w:r>
    </w:p>
    <w:p w14:paraId="5EC8A2C2" w14:textId="77777777" w:rsidR="005A18A0" w:rsidRDefault="005A18A0" w:rsidP="005A18A0">
      <w:pPr>
        <w:spacing w:after="0" w:line="240" w:lineRule="auto"/>
      </w:pPr>
    </w:p>
    <w:p w14:paraId="5218D2FA" w14:textId="77777777" w:rsidR="005A18A0" w:rsidRDefault="005A18A0" w:rsidP="005A18A0">
      <w:pPr>
        <w:spacing w:after="0" w:line="240" w:lineRule="auto"/>
      </w:pPr>
    </w:p>
    <w:p w14:paraId="1D62AD3E" w14:textId="77777777" w:rsidR="005A18A0" w:rsidRDefault="005A18A0" w:rsidP="005A18A0">
      <w:pPr>
        <w:spacing w:after="0" w:line="240" w:lineRule="auto"/>
      </w:pPr>
    </w:p>
    <w:p w14:paraId="6D9CF6FE" w14:textId="77777777" w:rsidR="005A18A0" w:rsidRDefault="005A18A0" w:rsidP="005A18A0">
      <w:pPr>
        <w:spacing w:after="0" w:line="240" w:lineRule="auto"/>
      </w:pPr>
      <w:r>
        <w:t>numGrades =</w:t>
      </w:r>
    </w:p>
    <w:p w14:paraId="39BC5573" w14:textId="77777777" w:rsidR="005A18A0" w:rsidRDefault="005A18A0" w:rsidP="005A18A0">
      <w:pPr>
        <w:spacing w:after="0" w:line="240" w:lineRule="auto"/>
      </w:pPr>
    </w:p>
    <w:p w14:paraId="0926FB44" w14:textId="77777777" w:rsidR="005A18A0" w:rsidRDefault="005A18A0" w:rsidP="005A18A0">
      <w:pPr>
        <w:spacing w:after="0" w:line="240" w:lineRule="auto"/>
      </w:pPr>
      <w:r>
        <w:t xml:space="preserve">  2×5 cell array</w:t>
      </w:r>
    </w:p>
    <w:p w14:paraId="3782150E" w14:textId="77777777" w:rsidR="005A18A0" w:rsidRDefault="005A18A0" w:rsidP="005A18A0">
      <w:pPr>
        <w:spacing w:after="0" w:line="240" w:lineRule="auto"/>
      </w:pPr>
    </w:p>
    <w:p w14:paraId="146E7A27" w14:textId="77777777" w:rsidR="005A18A0" w:rsidRDefault="005A18A0" w:rsidP="005A18A0">
      <w:pPr>
        <w:spacing w:after="0" w:line="240" w:lineRule="auto"/>
      </w:pPr>
      <w:r>
        <w:t xml:space="preserve">    'F'    'D'    'C'     'B'     'A'</w:t>
      </w:r>
    </w:p>
    <w:p w14:paraId="6D50E941" w14:textId="77777777" w:rsidR="005A18A0" w:rsidRDefault="005A18A0" w:rsidP="005A18A0">
      <w:pPr>
        <w:spacing w:after="0" w:line="240" w:lineRule="auto"/>
      </w:pPr>
      <w:r>
        <w:t xml:space="preserve">    [2]    [6]    [17]    [10]    [5]</w:t>
      </w:r>
    </w:p>
    <w:p w14:paraId="54116091" w14:textId="77777777" w:rsidR="005A18A0" w:rsidRDefault="005A18A0" w:rsidP="005A18A0">
      <w:pPr>
        <w:spacing w:after="0" w:line="240" w:lineRule="auto"/>
      </w:pPr>
    </w:p>
    <w:p w14:paraId="39B2818E" w14:textId="77777777" w:rsidR="005A18A0" w:rsidRDefault="005A18A0" w:rsidP="005A18A0">
      <w:pPr>
        <w:spacing w:after="0" w:line="240" w:lineRule="auto"/>
        <w:rPr>
          <w:b/>
        </w:rPr>
      </w:pPr>
    </w:p>
    <w:p w14:paraId="1020E720" w14:textId="77777777" w:rsidR="009077ED" w:rsidRDefault="009077ED" w:rsidP="005A18A0">
      <w:pPr>
        <w:spacing w:after="0" w:line="240" w:lineRule="auto"/>
        <w:rPr>
          <w:b/>
          <w:sz w:val="36"/>
          <w:szCs w:val="36"/>
        </w:rPr>
      </w:pPr>
      <w:r w:rsidRPr="00887B59">
        <w:rPr>
          <w:b/>
          <w:sz w:val="36"/>
          <w:szCs w:val="36"/>
        </w:rPr>
        <w:t>Problem 2</w:t>
      </w:r>
    </w:p>
    <w:p w14:paraId="61634951" w14:textId="77777777" w:rsidR="00692B44" w:rsidRDefault="00692B44" w:rsidP="005A18A0">
      <w:pPr>
        <w:spacing w:after="0" w:line="240" w:lineRule="auto"/>
        <w:rPr>
          <w:b/>
          <w:sz w:val="36"/>
          <w:szCs w:val="36"/>
        </w:rPr>
      </w:pPr>
    </w:p>
    <w:p w14:paraId="648C511F" w14:textId="05F02893" w:rsidR="00692B44" w:rsidRPr="00692B44" w:rsidRDefault="00692B44" w:rsidP="005A18A0">
      <w:pPr>
        <w:spacing w:after="0" w:line="240" w:lineRule="auto"/>
      </w:pPr>
      <w:r>
        <w:rPr>
          <w:noProof/>
        </w:rPr>
        <w:drawing>
          <wp:inline distT="0" distB="0" distL="0" distR="0" wp14:anchorId="69513564" wp14:editId="091FE0D8">
            <wp:extent cx="5943600" cy="3147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14:paraId="390088C9" w14:textId="77777777" w:rsidR="00692B44" w:rsidRPr="00887B59" w:rsidRDefault="00692B44" w:rsidP="005A18A0">
      <w:pPr>
        <w:spacing w:after="0" w:line="240" w:lineRule="auto"/>
        <w:rPr>
          <w:b/>
          <w:sz w:val="36"/>
          <w:szCs w:val="36"/>
        </w:rPr>
      </w:pPr>
    </w:p>
    <w:p w14:paraId="594F757D" w14:textId="77777777" w:rsidR="009077ED" w:rsidRDefault="009077ED" w:rsidP="009077ED">
      <w:pPr>
        <w:spacing w:after="0" w:line="240" w:lineRule="auto"/>
      </w:pPr>
      <w:r>
        <w:t>numGrades =</w:t>
      </w:r>
    </w:p>
    <w:p w14:paraId="585B2575" w14:textId="77777777" w:rsidR="009077ED" w:rsidRDefault="009077ED" w:rsidP="009077ED">
      <w:pPr>
        <w:spacing w:after="0" w:line="240" w:lineRule="auto"/>
      </w:pPr>
    </w:p>
    <w:p w14:paraId="3BB8ECAB" w14:textId="77777777" w:rsidR="009077ED" w:rsidRDefault="009077ED" w:rsidP="009077ED">
      <w:pPr>
        <w:spacing w:after="0" w:line="240" w:lineRule="auto"/>
      </w:pPr>
      <w:r>
        <w:t xml:space="preserve">  2×5 cell array</w:t>
      </w:r>
    </w:p>
    <w:p w14:paraId="405C3CEE" w14:textId="77777777" w:rsidR="009077ED" w:rsidRDefault="009077ED" w:rsidP="009077ED">
      <w:pPr>
        <w:spacing w:after="0" w:line="240" w:lineRule="auto"/>
      </w:pPr>
    </w:p>
    <w:p w14:paraId="2D9A4403" w14:textId="77777777" w:rsidR="009077ED" w:rsidRDefault="009077ED" w:rsidP="009077ED">
      <w:pPr>
        <w:spacing w:after="0" w:line="240" w:lineRule="auto"/>
      </w:pPr>
      <w:r>
        <w:lastRenderedPageBreak/>
        <w:t xml:space="preserve">    'F'    'D'    'C'    'B'    'A'</w:t>
      </w:r>
    </w:p>
    <w:p w14:paraId="123000DB" w14:textId="77777777" w:rsidR="009077ED" w:rsidRDefault="009077ED" w:rsidP="009077ED">
      <w:pPr>
        <w:spacing w:after="0" w:line="240" w:lineRule="auto"/>
      </w:pPr>
      <w:r>
        <w:t xml:space="preserve">    [8]    [7]    [8]    [8]    [9]</w:t>
      </w:r>
    </w:p>
    <w:p w14:paraId="569D9C43" w14:textId="77777777" w:rsidR="009077ED" w:rsidRDefault="009077ED" w:rsidP="009077ED">
      <w:pPr>
        <w:spacing w:after="0" w:line="240" w:lineRule="auto"/>
      </w:pPr>
    </w:p>
    <w:p w14:paraId="778093D9" w14:textId="77777777" w:rsidR="00444382" w:rsidRDefault="00444382" w:rsidP="00444382">
      <w:pPr>
        <w:spacing w:after="0" w:line="240" w:lineRule="auto"/>
      </w:pPr>
    </w:p>
    <w:p w14:paraId="1AB4E00C" w14:textId="77777777" w:rsidR="00444382" w:rsidRDefault="00444382" w:rsidP="00444382">
      <w:pPr>
        <w:spacing w:after="0" w:line="240" w:lineRule="auto"/>
      </w:pPr>
      <w:r>
        <w:t>onlyAngryStudents =</w:t>
      </w:r>
    </w:p>
    <w:p w14:paraId="2803FBB6" w14:textId="77777777" w:rsidR="00444382" w:rsidRDefault="00444382" w:rsidP="00444382">
      <w:pPr>
        <w:spacing w:after="0" w:line="240" w:lineRule="auto"/>
      </w:pPr>
    </w:p>
    <w:p w14:paraId="3BDC364E" w14:textId="77777777" w:rsidR="00444382" w:rsidRDefault="00444382" w:rsidP="00444382">
      <w:pPr>
        <w:spacing w:after="0" w:line="240" w:lineRule="auto"/>
      </w:pPr>
      <w:r>
        <w:t xml:space="preserve">     3</w:t>
      </w:r>
    </w:p>
    <w:p w14:paraId="0A1C293A" w14:textId="77777777" w:rsidR="00444382" w:rsidRDefault="00444382" w:rsidP="00444382">
      <w:pPr>
        <w:spacing w:after="0" w:line="240" w:lineRule="auto"/>
      </w:pPr>
      <w:r>
        <w:t xml:space="preserve">     5</w:t>
      </w:r>
    </w:p>
    <w:p w14:paraId="75665635" w14:textId="77777777" w:rsidR="00444382" w:rsidRDefault="00444382" w:rsidP="00444382">
      <w:pPr>
        <w:spacing w:after="0" w:line="240" w:lineRule="auto"/>
      </w:pPr>
      <w:r>
        <w:t xml:space="preserve">     7</w:t>
      </w:r>
    </w:p>
    <w:p w14:paraId="72061BAC" w14:textId="77777777" w:rsidR="00444382" w:rsidRDefault="00444382" w:rsidP="00444382">
      <w:pPr>
        <w:spacing w:after="0" w:line="240" w:lineRule="auto"/>
      </w:pPr>
      <w:r>
        <w:t xml:space="preserve">    11</w:t>
      </w:r>
    </w:p>
    <w:p w14:paraId="6F608F64" w14:textId="77777777" w:rsidR="00444382" w:rsidRDefault="00444382" w:rsidP="00444382">
      <w:pPr>
        <w:spacing w:after="0" w:line="240" w:lineRule="auto"/>
      </w:pPr>
      <w:r>
        <w:t xml:space="preserve">    15</w:t>
      </w:r>
    </w:p>
    <w:p w14:paraId="6669DD8C" w14:textId="77777777" w:rsidR="00444382" w:rsidRDefault="00444382" w:rsidP="00444382">
      <w:pPr>
        <w:spacing w:after="0" w:line="240" w:lineRule="auto"/>
      </w:pPr>
      <w:r>
        <w:t xml:space="preserve">    17</w:t>
      </w:r>
    </w:p>
    <w:p w14:paraId="06652532" w14:textId="77777777" w:rsidR="00444382" w:rsidRDefault="00444382" w:rsidP="00444382">
      <w:pPr>
        <w:spacing w:after="0" w:line="240" w:lineRule="auto"/>
      </w:pPr>
      <w:r>
        <w:t xml:space="preserve">    22</w:t>
      </w:r>
    </w:p>
    <w:p w14:paraId="7150A0C4" w14:textId="77777777" w:rsidR="00444382" w:rsidRDefault="00444382" w:rsidP="00444382">
      <w:pPr>
        <w:spacing w:after="0" w:line="240" w:lineRule="auto"/>
      </w:pPr>
      <w:r>
        <w:t xml:space="preserve">    23</w:t>
      </w:r>
    </w:p>
    <w:p w14:paraId="3D34627C" w14:textId="77777777" w:rsidR="00444382" w:rsidRDefault="00444382" w:rsidP="00444382">
      <w:pPr>
        <w:spacing w:after="0" w:line="240" w:lineRule="auto"/>
      </w:pPr>
      <w:r>
        <w:t xml:space="preserve">    28</w:t>
      </w:r>
    </w:p>
    <w:p w14:paraId="1DB2FC73" w14:textId="77777777" w:rsidR="00444382" w:rsidRDefault="00444382" w:rsidP="00444382">
      <w:pPr>
        <w:spacing w:after="0" w:line="240" w:lineRule="auto"/>
      </w:pPr>
      <w:r>
        <w:t xml:space="preserve">    32</w:t>
      </w:r>
    </w:p>
    <w:p w14:paraId="768B939A" w14:textId="77777777" w:rsidR="00444382" w:rsidRDefault="00444382" w:rsidP="00444382">
      <w:pPr>
        <w:spacing w:after="0" w:line="240" w:lineRule="auto"/>
      </w:pPr>
      <w:r>
        <w:t xml:space="preserve">    34</w:t>
      </w:r>
    </w:p>
    <w:p w14:paraId="63AA7441" w14:textId="77777777" w:rsidR="00444382" w:rsidRDefault="00444382" w:rsidP="00444382">
      <w:pPr>
        <w:spacing w:after="0" w:line="240" w:lineRule="auto"/>
      </w:pPr>
      <w:r>
        <w:t xml:space="preserve">    36</w:t>
      </w:r>
    </w:p>
    <w:p w14:paraId="1D3ABE74" w14:textId="77777777" w:rsidR="009077ED" w:rsidRDefault="00444382" w:rsidP="00444382">
      <w:pPr>
        <w:spacing w:after="0" w:line="240" w:lineRule="auto"/>
      </w:pPr>
      <w:r>
        <w:t xml:space="preserve">    38</w:t>
      </w:r>
    </w:p>
    <w:p w14:paraId="71A91DA3" w14:textId="77777777" w:rsidR="00444382" w:rsidRDefault="00444382" w:rsidP="00444382">
      <w:pPr>
        <w:spacing w:after="0" w:line="240" w:lineRule="auto"/>
      </w:pPr>
    </w:p>
    <w:p w14:paraId="7FE2EA93" w14:textId="77777777" w:rsidR="00444382" w:rsidRDefault="00444382" w:rsidP="00444382">
      <w:pPr>
        <w:spacing w:after="0" w:line="240" w:lineRule="auto"/>
      </w:pPr>
      <w:r>
        <w:t>onlyHappyStudents =</w:t>
      </w:r>
    </w:p>
    <w:p w14:paraId="3F4E0D0D" w14:textId="77777777" w:rsidR="00444382" w:rsidRDefault="00444382" w:rsidP="00444382">
      <w:pPr>
        <w:spacing w:after="0" w:line="240" w:lineRule="auto"/>
      </w:pPr>
    </w:p>
    <w:p w14:paraId="30578B1C" w14:textId="77777777" w:rsidR="00444382" w:rsidRDefault="00444382" w:rsidP="00444382">
      <w:pPr>
        <w:spacing w:after="0" w:line="240" w:lineRule="auto"/>
      </w:pPr>
      <w:r>
        <w:t xml:space="preserve">     1</w:t>
      </w:r>
    </w:p>
    <w:p w14:paraId="29806D6A" w14:textId="77777777" w:rsidR="00444382" w:rsidRDefault="00444382" w:rsidP="00444382">
      <w:pPr>
        <w:spacing w:after="0" w:line="240" w:lineRule="auto"/>
      </w:pPr>
      <w:r>
        <w:t xml:space="preserve">    13</w:t>
      </w:r>
    </w:p>
    <w:p w14:paraId="3EF256D9" w14:textId="77777777" w:rsidR="00444382" w:rsidRDefault="00444382" w:rsidP="00444382">
      <w:pPr>
        <w:spacing w:after="0" w:line="240" w:lineRule="auto"/>
      </w:pPr>
      <w:r>
        <w:t xml:space="preserve">    24</w:t>
      </w:r>
    </w:p>
    <w:p w14:paraId="71FA866A" w14:textId="77777777" w:rsidR="00444382" w:rsidRDefault="00444382" w:rsidP="00444382">
      <w:pPr>
        <w:spacing w:after="0" w:line="240" w:lineRule="auto"/>
      </w:pPr>
      <w:r>
        <w:t xml:space="preserve">    30</w:t>
      </w:r>
    </w:p>
    <w:p w14:paraId="33038A91" w14:textId="77777777" w:rsidR="00444382" w:rsidRDefault="00444382" w:rsidP="00444382">
      <w:pPr>
        <w:spacing w:after="0" w:line="240" w:lineRule="auto"/>
      </w:pPr>
      <w:r>
        <w:t xml:space="preserve">    31</w:t>
      </w:r>
    </w:p>
    <w:p w14:paraId="29E7B278" w14:textId="77777777" w:rsidR="00444382" w:rsidRDefault="00444382" w:rsidP="00444382">
      <w:pPr>
        <w:spacing w:after="0" w:line="240" w:lineRule="auto"/>
      </w:pPr>
      <w:r>
        <w:t xml:space="preserve">    37</w:t>
      </w:r>
    </w:p>
    <w:p w14:paraId="38B67E9C" w14:textId="77777777" w:rsidR="00444382" w:rsidRDefault="00444382" w:rsidP="00444382">
      <w:pPr>
        <w:spacing w:after="0" w:line="240" w:lineRule="auto"/>
      </w:pPr>
    </w:p>
    <w:p w14:paraId="4C23F86B" w14:textId="77777777" w:rsidR="00444382" w:rsidRDefault="00444382" w:rsidP="00444382">
      <w:pPr>
        <w:spacing w:after="0" w:line="240" w:lineRule="auto"/>
      </w:pPr>
    </w:p>
    <w:p w14:paraId="1AFE013B" w14:textId="77777777" w:rsidR="00444382" w:rsidRDefault="00444382" w:rsidP="00444382">
      <w:pPr>
        <w:spacing w:after="0" w:line="240" w:lineRule="auto"/>
      </w:pPr>
    </w:p>
    <w:p w14:paraId="1D81FE8A" w14:textId="77777777" w:rsidR="00444382" w:rsidRDefault="00444382" w:rsidP="00444382">
      <w:pPr>
        <w:spacing w:after="0" w:line="240" w:lineRule="auto"/>
      </w:pPr>
    </w:p>
    <w:p w14:paraId="1F0EC043" w14:textId="77777777" w:rsidR="00444382" w:rsidRDefault="00444382" w:rsidP="00444382">
      <w:pPr>
        <w:spacing w:after="0" w:line="240" w:lineRule="auto"/>
      </w:pPr>
    </w:p>
    <w:p w14:paraId="13F292CC" w14:textId="77777777" w:rsidR="00444382" w:rsidRDefault="00444382" w:rsidP="00444382">
      <w:pPr>
        <w:spacing w:after="0" w:line="240" w:lineRule="auto"/>
      </w:pPr>
    </w:p>
    <w:p w14:paraId="5BF66863" w14:textId="77777777" w:rsidR="00444382" w:rsidRDefault="00444382" w:rsidP="00444382">
      <w:pPr>
        <w:spacing w:after="0" w:line="240" w:lineRule="auto"/>
      </w:pPr>
    </w:p>
    <w:p w14:paraId="62ED173C" w14:textId="77777777" w:rsidR="00D23928" w:rsidRDefault="00D23928" w:rsidP="00444382">
      <w:pPr>
        <w:spacing w:after="0" w:line="240" w:lineRule="auto"/>
        <w:rPr>
          <w:b/>
          <w:sz w:val="36"/>
          <w:szCs w:val="36"/>
        </w:rPr>
      </w:pPr>
    </w:p>
    <w:p w14:paraId="3CA13901" w14:textId="77777777" w:rsidR="00D23928" w:rsidRDefault="00D23928" w:rsidP="00444382">
      <w:pPr>
        <w:spacing w:after="0" w:line="240" w:lineRule="auto"/>
        <w:rPr>
          <w:b/>
          <w:sz w:val="36"/>
          <w:szCs w:val="36"/>
        </w:rPr>
      </w:pPr>
    </w:p>
    <w:p w14:paraId="1014BDE6" w14:textId="77777777" w:rsidR="00D23928" w:rsidRDefault="00D23928" w:rsidP="00444382">
      <w:pPr>
        <w:spacing w:after="0" w:line="240" w:lineRule="auto"/>
        <w:rPr>
          <w:b/>
          <w:sz w:val="36"/>
          <w:szCs w:val="36"/>
        </w:rPr>
      </w:pPr>
    </w:p>
    <w:p w14:paraId="06C5CE91" w14:textId="77777777" w:rsidR="00D23928" w:rsidRDefault="00D23928" w:rsidP="00444382">
      <w:pPr>
        <w:spacing w:after="0" w:line="240" w:lineRule="auto"/>
        <w:rPr>
          <w:b/>
          <w:sz w:val="36"/>
          <w:szCs w:val="36"/>
        </w:rPr>
      </w:pPr>
    </w:p>
    <w:p w14:paraId="6D923204" w14:textId="77777777" w:rsidR="00D23928" w:rsidRDefault="00D23928" w:rsidP="00444382">
      <w:pPr>
        <w:spacing w:after="0" w:line="240" w:lineRule="auto"/>
        <w:rPr>
          <w:b/>
          <w:sz w:val="36"/>
          <w:szCs w:val="36"/>
        </w:rPr>
      </w:pPr>
    </w:p>
    <w:p w14:paraId="1C95BD24" w14:textId="77777777" w:rsidR="00D23928" w:rsidRDefault="00D23928" w:rsidP="00444382">
      <w:pPr>
        <w:spacing w:after="0" w:line="240" w:lineRule="auto"/>
        <w:rPr>
          <w:b/>
          <w:sz w:val="36"/>
          <w:szCs w:val="36"/>
        </w:rPr>
      </w:pPr>
    </w:p>
    <w:p w14:paraId="3785C0F5" w14:textId="77777777" w:rsidR="00D23928" w:rsidRDefault="00D23928" w:rsidP="00444382">
      <w:pPr>
        <w:spacing w:after="0" w:line="240" w:lineRule="auto"/>
        <w:rPr>
          <w:b/>
          <w:sz w:val="36"/>
          <w:szCs w:val="36"/>
        </w:rPr>
      </w:pPr>
    </w:p>
    <w:p w14:paraId="2148374B" w14:textId="77777777" w:rsidR="00D23928" w:rsidRDefault="00D23928" w:rsidP="00444382">
      <w:pPr>
        <w:spacing w:after="0" w:line="240" w:lineRule="auto"/>
        <w:rPr>
          <w:b/>
          <w:sz w:val="36"/>
          <w:szCs w:val="36"/>
        </w:rPr>
      </w:pPr>
    </w:p>
    <w:p w14:paraId="170F745C" w14:textId="77777777" w:rsidR="00444382" w:rsidRDefault="00444382" w:rsidP="00444382">
      <w:pPr>
        <w:spacing w:after="0" w:line="240" w:lineRule="auto"/>
        <w:rPr>
          <w:b/>
          <w:sz w:val="36"/>
          <w:szCs w:val="36"/>
        </w:rPr>
      </w:pPr>
      <w:bookmarkStart w:id="0" w:name="_GoBack"/>
      <w:bookmarkEnd w:id="0"/>
      <w:r w:rsidRPr="00887B59">
        <w:rPr>
          <w:b/>
          <w:sz w:val="36"/>
          <w:szCs w:val="36"/>
        </w:rPr>
        <w:lastRenderedPageBreak/>
        <w:t>Problem 3</w:t>
      </w:r>
    </w:p>
    <w:p w14:paraId="40786EFE" w14:textId="77777777" w:rsidR="005860E0" w:rsidRDefault="005860E0" w:rsidP="00444382">
      <w:pPr>
        <w:spacing w:after="0" w:line="240" w:lineRule="auto"/>
        <w:rPr>
          <w:b/>
          <w:sz w:val="36"/>
          <w:szCs w:val="36"/>
        </w:rPr>
      </w:pPr>
    </w:p>
    <w:p w14:paraId="6746CDD4" w14:textId="6B75FF52" w:rsidR="005860E0" w:rsidRPr="00887B59" w:rsidRDefault="005860E0" w:rsidP="00444382">
      <w:pPr>
        <w:spacing w:after="0" w:line="240" w:lineRule="auto"/>
        <w:rPr>
          <w:sz w:val="36"/>
          <w:szCs w:val="36"/>
        </w:rPr>
      </w:pPr>
      <w:r>
        <w:rPr>
          <w:noProof/>
          <w:sz w:val="36"/>
          <w:szCs w:val="36"/>
        </w:rPr>
        <w:drawing>
          <wp:inline distT="0" distB="0" distL="0" distR="0" wp14:anchorId="28D0D2B1" wp14:editId="1320558B">
            <wp:extent cx="5943600" cy="219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14:paraId="46EFB175" w14:textId="77777777" w:rsidR="00444382" w:rsidRDefault="00444382" w:rsidP="00444382">
      <w:pPr>
        <w:spacing w:after="0" w:line="240" w:lineRule="auto"/>
      </w:pPr>
    </w:p>
    <w:p w14:paraId="7477ACA5" w14:textId="77777777" w:rsidR="00C66809" w:rsidRDefault="00C66809" w:rsidP="00C66809">
      <w:pPr>
        <w:spacing w:after="0" w:line="240" w:lineRule="auto"/>
      </w:pPr>
      <w:r>
        <w:t>students_changed_grades =</w:t>
      </w:r>
    </w:p>
    <w:p w14:paraId="2E27194C" w14:textId="77777777" w:rsidR="00C66809" w:rsidRDefault="00C66809" w:rsidP="00C66809">
      <w:pPr>
        <w:spacing w:after="0" w:line="240" w:lineRule="auto"/>
      </w:pPr>
    </w:p>
    <w:p w14:paraId="2D024D0E" w14:textId="77777777" w:rsidR="00C66809" w:rsidRDefault="00C66809" w:rsidP="00C66809">
      <w:pPr>
        <w:spacing w:after="0" w:line="240" w:lineRule="auto"/>
      </w:pPr>
      <w:r>
        <w:t xml:space="preserve">     1</w:t>
      </w:r>
    </w:p>
    <w:p w14:paraId="4C52E0C3" w14:textId="77777777" w:rsidR="00C66809" w:rsidRDefault="00C66809" w:rsidP="00C66809">
      <w:pPr>
        <w:spacing w:after="0" w:line="240" w:lineRule="auto"/>
      </w:pPr>
      <w:r>
        <w:t xml:space="preserve">     3</w:t>
      </w:r>
    </w:p>
    <w:p w14:paraId="2285680B" w14:textId="77777777" w:rsidR="00C66809" w:rsidRDefault="00C66809" w:rsidP="00C66809">
      <w:pPr>
        <w:spacing w:after="0" w:line="240" w:lineRule="auto"/>
      </w:pPr>
      <w:r>
        <w:t xml:space="preserve">     5</w:t>
      </w:r>
    </w:p>
    <w:p w14:paraId="72F5213F" w14:textId="77777777" w:rsidR="00C66809" w:rsidRDefault="00C66809" w:rsidP="00C66809">
      <w:pPr>
        <w:spacing w:after="0" w:line="240" w:lineRule="auto"/>
      </w:pPr>
      <w:r>
        <w:t xml:space="preserve">     7</w:t>
      </w:r>
    </w:p>
    <w:p w14:paraId="41095104" w14:textId="77777777" w:rsidR="00C66809" w:rsidRDefault="00C66809" w:rsidP="00C66809">
      <w:pPr>
        <w:spacing w:after="0" w:line="240" w:lineRule="auto"/>
      </w:pPr>
      <w:r>
        <w:t xml:space="preserve">    11</w:t>
      </w:r>
    </w:p>
    <w:p w14:paraId="1D75EC48" w14:textId="77777777" w:rsidR="00C66809" w:rsidRDefault="00C66809" w:rsidP="00C66809">
      <w:pPr>
        <w:spacing w:after="0" w:line="240" w:lineRule="auto"/>
      </w:pPr>
      <w:r>
        <w:t xml:space="preserve">    13</w:t>
      </w:r>
    </w:p>
    <w:p w14:paraId="4FF65A3A" w14:textId="77777777" w:rsidR="00C66809" w:rsidRDefault="00C66809" w:rsidP="00C66809">
      <w:pPr>
        <w:spacing w:after="0" w:line="240" w:lineRule="auto"/>
      </w:pPr>
      <w:r>
        <w:t xml:space="preserve">    15</w:t>
      </w:r>
    </w:p>
    <w:p w14:paraId="38F03544" w14:textId="77777777" w:rsidR="00C66809" w:rsidRDefault="00C66809" w:rsidP="00C66809">
      <w:pPr>
        <w:spacing w:after="0" w:line="240" w:lineRule="auto"/>
      </w:pPr>
      <w:r>
        <w:t xml:space="preserve">    17</w:t>
      </w:r>
    </w:p>
    <w:p w14:paraId="72385581" w14:textId="77777777" w:rsidR="00C66809" w:rsidRDefault="00C66809" w:rsidP="00C66809">
      <w:pPr>
        <w:spacing w:after="0" w:line="240" w:lineRule="auto"/>
      </w:pPr>
      <w:r>
        <w:t xml:space="preserve">    22</w:t>
      </w:r>
    </w:p>
    <w:p w14:paraId="763533F7" w14:textId="77777777" w:rsidR="00C66809" w:rsidRDefault="00C66809" w:rsidP="00C66809">
      <w:pPr>
        <w:spacing w:after="0" w:line="240" w:lineRule="auto"/>
      </w:pPr>
      <w:r>
        <w:t xml:space="preserve">    23</w:t>
      </w:r>
    </w:p>
    <w:p w14:paraId="72177F8A" w14:textId="77777777" w:rsidR="00C66809" w:rsidRDefault="00C66809" w:rsidP="00C66809">
      <w:pPr>
        <w:spacing w:after="0" w:line="240" w:lineRule="auto"/>
      </w:pPr>
      <w:r>
        <w:t xml:space="preserve">    24</w:t>
      </w:r>
    </w:p>
    <w:p w14:paraId="0A84D83B" w14:textId="77777777" w:rsidR="00C66809" w:rsidRDefault="00C66809" w:rsidP="00C66809">
      <w:pPr>
        <w:spacing w:after="0" w:line="240" w:lineRule="auto"/>
      </w:pPr>
      <w:r>
        <w:t xml:space="preserve">    28</w:t>
      </w:r>
    </w:p>
    <w:p w14:paraId="25681618" w14:textId="77777777" w:rsidR="00C66809" w:rsidRDefault="00C66809" w:rsidP="00C66809">
      <w:pPr>
        <w:spacing w:after="0" w:line="240" w:lineRule="auto"/>
      </w:pPr>
      <w:r>
        <w:t xml:space="preserve">    30</w:t>
      </w:r>
    </w:p>
    <w:p w14:paraId="25245536" w14:textId="77777777" w:rsidR="00C66809" w:rsidRDefault="00C66809" w:rsidP="00C66809">
      <w:pPr>
        <w:spacing w:after="0" w:line="240" w:lineRule="auto"/>
      </w:pPr>
      <w:r>
        <w:t xml:space="preserve">    31</w:t>
      </w:r>
    </w:p>
    <w:p w14:paraId="7DE5BED2" w14:textId="77777777" w:rsidR="00C66809" w:rsidRDefault="00C66809" w:rsidP="00C66809">
      <w:pPr>
        <w:spacing w:after="0" w:line="240" w:lineRule="auto"/>
      </w:pPr>
      <w:r>
        <w:t xml:space="preserve">    32</w:t>
      </w:r>
    </w:p>
    <w:p w14:paraId="71D6860E" w14:textId="77777777" w:rsidR="00C66809" w:rsidRDefault="00C66809" w:rsidP="00C66809">
      <w:pPr>
        <w:spacing w:after="0" w:line="240" w:lineRule="auto"/>
      </w:pPr>
      <w:r>
        <w:t xml:space="preserve">    34</w:t>
      </w:r>
    </w:p>
    <w:p w14:paraId="4DE1CC62" w14:textId="77777777" w:rsidR="00C66809" w:rsidRDefault="00C66809" w:rsidP="00C66809">
      <w:pPr>
        <w:spacing w:after="0" w:line="240" w:lineRule="auto"/>
      </w:pPr>
      <w:r>
        <w:t xml:space="preserve">    36</w:t>
      </w:r>
    </w:p>
    <w:p w14:paraId="6A6AAAD5" w14:textId="77777777" w:rsidR="00C66809" w:rsidRDefault="00C66809" w:rsidP="00C66809">
      <w:pPr>
        <w:spacing w:after="0" w:line="240" w:lineRule="auto"/>
      </w:pPr>
      <w:r>
        <w:t xml:space="preserve">    37</w:t>
      </w:r>
    </w:p>
    <w:p w14:paraId="1928A86A" w14:textId="77777777" w:rsidR="00444382" w:rsidRDefault="00C66809" w:rsidP="00C66809">
      <w:pPr>
        <w:spacing w:after="0" w:line="240" w:lineRule="auto"/>
      </w:pPr>
      <w:r>
        <w:t xml:space="preserve">    38</w:t>
      </w:r>
    </w:p>
    <w:p w14:paraId="47D1A7B9" w14:textId="77777777" w:rsidR="00C66809" w:rsidRDefault="00C66809" w:rsidP="00C66809">
      <w:pPr>
        <w:spacing w:after="0" w:line="240" w:lineRule="auto"/>
      </w:pPr>
    </w:p>
    <w:p w14:paraId="10BA998D" w14:textId="77777777" w:rsidR="005860E0" w:rsidRDefault="005860E0" w:rsidP="00C66809">
      <w:pPr>
        <w:spacing w:after="0" w:line="240" w:lineRule="auto"/>
        <w:rPr>
          <w:b/>
          <w:sz w:val="36"/>
          <w:szCs w:val="36"/>
        </w:rPr>
      </w:pPr>
    </w:p>
    <w:p w14:paraId="61A171DD" w14:textId="77777777" w:rsidR="005860E0" w:rsidRDefault="005860E0" w:rsidP="00C66809">
      <w:pPr>
        <w:spacing w:after="0" w:line="240" w:lineRule="auto"/>
        <w:rPr>
          <w:b/>
          <w:sz w:val="36"/>
          <w:szCs w:val="36"/>
        </w:rPr>
      </w:pPr>
    </w:p>
    <w:p w14:paraId="099A1B9B" w14:textId="77777777" w:rsidR="005860E0" w:rsidRDefault="005860E0" w:rsidP="00C66809">
      <w:pPr>
        <w:spacing w:after="0" w:line="240" w:lineRule="auto"/>
        <w:rPr>
          <w:b/>
          <w:sz w:val="36"/>
          <w:szCs w:val="36"/>
        </w:rPr>
      </w:pPr>
    </w:p>
    <w:p w14:paraId="7821C77F" w14:textId="77777777" w:rsidR="005860E0" w:rsidRDefault="005860E0" w:rsidP="00C66809">
      <w:pPr>
        <w:spacing w:after="0" w:line="240" w:lineRule="auto"/>
        <w:rPr>
          <w:b/>
          <w:sz w:val="36"/>
          <w:szCs w:val="36"/>
        </w:rPr>
      </w:pPr>
    </w:p>
    <w:p w14:paraId="42EF4A33" w14:textId="77777777" w:rsidR="005860E0" w:rsidRDefault="005860E0" w:rsidP="00C66809">
      <w:pPr>
        <w:spacing w:after="0" w:line="240" w:lineRule="auto"/>
        <w:rPr>
          <w:b/>
          <w:sz w:val="36"/>
          <w:szCs w:val="36"/>
        </w:rPr>
      </w:pPr>
    </w:p>
    <w:p w14:paraId="70FE5221" w14:textId="77777777" w:rsidR="005860E0" w:rsidRDefault="005860E0" w:rsidP="00C66809">
      <w:pPr>
        <w:spacing w:after="0" w:line="240" w:lineRule="auto"/>
        <w:rPr>
          <w:b/>
          <w:sz w:val="36"/>
          <w:szCs w:val="36"/>
        </w:rPr>
      </w:pPr>
    </w:p>
    <w:p w14:paraId="67A1A064" w14:textId="77777777" w:rsidR="005860E0" w:rsidRDefault="005860E0" w:rsidP="00C66809">
      <w:pPr>
        <w:spacing w:after="0" w:line="240" w:lineRule="auto"/>
        <w:rPr>
          <w:b/>
          <w:sz w:val="36"/>
          <w:szCs w:val="36"/>
        </w:rPr>
      </w:pPr>
    </w:p>
    <w:p w14:paraId="511C4D68" w14:textId="77777777" w:rsidR="00C66809" w:rsidRDefault="00C66809" w:rsidP="00C66809">
      <w:pPr>
        <w:spacing w:after="0" w:line="240" w:lineRule="auto"/>
        <w:rPr>
          <w:b/>
          <w:sz w:val="36"/>
          <w:szCs w:val="36"/>
        </w:rPr>
      </w:pPr>
      <w:r w:rsidRPr="00887B59">
        <w:rPr>
          <w:b/>
          <w:sz w:val="36"/>
          <w:szCs w:val="36"/>
        </w:rPr>
        <w:t>Problem 4</w:t>
      </w:r>
    </w:p>
    <w:p w14:paraId="5A7E714A" w14:textId="77777777" w:rsidR="005860E0" w:rsidRDefault="005860E0" w:rsidP="00C66809">
      <w:pPr>
        <w:spacing w:after="0" w:line="240" w:lineRule="auto"/>
        <w:rPr>
          <w:b/>
          <w:sz w:val="36"/>
          <w:szCs w:val="36"/>
        </w:rPr>
      </w:pPr>
    </w:p>
    <w:p w14:paraId="3FCCFBC6" w14:textId="7BF996F8" w:rsidR="005860E0" w:rsidRPr="00887B59" w:rsidRDefault="005860E0" w:rsidP="00C66809">
      <w:pPr>
        <w:spacing w:after="0" w:line="240" w:lineRule="auto"/>
        <w:rPr>
          <w:sz w:val="36"/>
          <w:szCs w:val="36"/>
        </w:rPr>
      </w:pPr>
      <w:r>
        <w:rPr>
          <w:noProof/>
          <w:sz w:val="36"/>
          <w:szCs w:val="36"/>
        </w:rPr>
        <w:drawing>
          <wp:inline distT="0" distB="0" distL="0" distR="0" wp14:anchorId="312192F1" wp14:editId="3C93E4BA">
            <wp:extent cx="5943600" cy="2127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27250"/>
                    </a:xfrm>
                    <a:prstGeom prst="rect">
                      <a:avLst/>
                    </a:prstGeom>
                  </pic:spPr>
                </pic:pic>
              </a:graphicData>
            </a:graphic>
          </wp:inline>
        </w:drawing>
      </w:r>
    </w:p>
    <w:p w14:paraId="45D26985" w14:textId="77777777" w:rsidR="00C66809" w:rsidRDefault="00C66809" w:rsidP="00C66809">
      <w:pPr>
        <w:spacing w:after="0" w:line="240" w:lineRule="auto"/>
      </w:pPr>
    </w:p>
    <w:p w14:paraId="3426EBE2" w14:textId="77777777" w:rsidR="003047BA" w:rsidRDefault="003047BA" w:rsidP="003047BA">
      <w:pPr>
        <w:spacing w:after="0" w:line="240" w:lineRule="auto"/>
      </w:pPr>
      <w:r>
        <w:t>student_grades =</w:t>
      </w:r>
    </w:p>
    <w:p w14:paraId="54340B67" w14:textId="77777777" w:rsidR="003047BA" w:rsidRDefault="003047BA" w:rsidP="003047BA">
      <w:pPr>
        <w:spacing w:after="0" w:line="240" w:lineRule="auto"/>
      </w:pPr>
    </w:p>
    <w:p w14:paraId="6BA64123" w14:textId="77777777" w:rsidR="003047BA" w:rsidRDefault="003047BA" w:rsidP="003047BA">
      <w:pPr>
        <w:spacing w:after="0" w:line="240" w:lineRule="auto"/>
      </w:pPr>
      <w:r>
        <w:t xml:space="preserve">  40×2 cell array</w:t>
      </w:r>
    </w:p>
    <w:p w14:paraId="641DC9EF" w14:textId="77777777" w:rsidR="003047BA" w:rsidRDefault="003047BA" w:rsidP="003047BA">
      <w:pPr>
        <w:spacing w:after="0" w:line="240" w:lineRule="auto"/>
      </w:pPr>
    </w:p>
    <w:p w14:paraId="65D8B727" w14:textId="77777777" w:rsidR="003047BA" w:rsidRDefault="003047BA" w:rsidP="003047BA">
      <w:pPr>
        <w:spacing w:after="0" w:line="240" w:lineRule="auto"/>
      </w:pPr>
      <w:r>
        <w:t xml:space="preserve">    [ 1]    'C'</w:t>
      </w:r>
    </w:p>
    <w:p w14:paraId="45F7517F" w14:textId="77777777" w:rsidR="003047BA" w:rsidRDefault="003047BA" w:rsidP="003047BA">
      <w:pPr>
        <w:spacing w:after="0" w:line="240" w:lineRule="auto"/>
      </w:pPr>
      <w:r>
        <w:t xml:space="preserve">    [ 2]    'D'</w:t>
      </w:r>
    </w:p>
    <w:p w14:paraId="3BFE586B" w14:textId="77777777" w:rsidR="003047BA" w:rsidRDefault="003047BA" w:rsidP="003047BA">
      <w:pPr>
        <w:spacing w:after="0" w:line="240" w:lineRule="auto"/>
      </w:pPr>
      <w:r>
        <w:t xml:space="preserve">    [ 3]    'B'</w:t>
      </w:r>
    </w:p>
    <w:p w14:paraId="2792CE33" w14:textId="77777777" w:rsidR="003047BA" w:rsidRDefault="003047BA" w:rsidP="003047BA">
      <w:pPr>
        <w:spacing w:after="0" w:line="240" w:lineRule="auto"/>
      </w:pPr>
      <w:r>
        <w:t xml:space="preserve">    [ 4]    'F'</w:t>
      </w:r>
    </w:p>
    <w:p w14:paraId="45FD3F63" w14:textId="77777777" w:rsidR="003047BA" w:rsidRDefault="003047BA" w:rsidP="003047BA">
      <w:pPr>
        <w:spacing w:after="0" w:line="240" w:lineRule="auto"/>
      </w:pPr>
      <w:r>
        <w:t xml:space="preserve">    [ 5]    'A'</w:t>
      </w:r>
    </w:p>
    <w:p w14:paraId="1F759009" w14:textId="77777777" w:rsidR="003047BA" w:rsidRDefault="003047BA" w:rsidP="003047BA">
      <w:pPr>
        <w:spacing w:after="0" w:line="240" w:lineRule="auto"/>
      </w:pPr>
      <w:r>
        <w:t xml:space="preserve">    [ 6]    'B'</w:t>
      </w:r>
    </w:p>
    <w:p w14:paraId="7C235F4A" w14:textId="77777777" w:rsidR="003047BA" w:rsidRDefault="003047BA" w:rsidP="003047BA">
      <w:pPr>
        <w:spacing w:after="0" w:line="240" w:lineRule="auto"/>
      </w:pPr>
      <w:r>
        <w:t xml:space="preserve">    [ 7]    'C'</w:t>
      </w:r>
    </w:p>
    <w:p w14:paraId="740B98A9" w14:textId="77777777" w:rsidR="003047BA" w:rsidRDefault="003047BA" w:rsidP="003047BA">
      <w:pPr>
        <w:spacing w:after="0" w:line="240" w:lineRule="auto"/>
      </w:pPr>
      <w:r>
        <w:t xml:space="preserve">    [ 8]    'D'</w:t>
      </w:r>
    </w:p>
    <w:p w14:paraId="7BEC721E" w14:textId="77777777" w:rsidR="003047BA" w:rsidRDefault="003047BA" w:rsidP="003047BA">
      <w:pPr>
        <w:spacing w:after="0" w:line="240" w:lineRule="auto"/>
      </w:pPr>
      <w:r>
        <w:t xml:space="preserve">    [ 9]    'F'</w:t>
      </w:r>
    </w:p>
    <w:p w14:paraId="38E2EA4D" w14:textId="77777777" w:rsidR="003047BA" w:rsidRDefault="003047BA" w:rsidP="003047BA">
      <w:pPr>
        <w:spacing w:after="0" w:line="240" w:lineRule="auto"/>
      </w:pPr>
      <w:r>
        <w:t xml:space="preserve">    [10]    'C'</w:t>
      </w:r>
    </w:p>
    <w:p w14:paraId="74435A1F" w14:textId="77777777" w:rsidR="003047BA" w:rsidRDefault="003047BA" w:rsidP="003047BA">
      <w:pPr>
        <w:spacing w:after="0" w:line="240" w:lineRule="auto"/>
      </w:pPr>
      <w:r>
        <w:t xml:space="preserve">    [11]    'A'</w:t>
      </w:r>
    </w:p>
    <w:p w14:paraId="56E54268" w14:textId="77777777" w:rsidR="003047BA" w:rsidRDefault="003047BA" w:rsidP="003047BA">
      <w:pPr>
        <w:spacing w:after="0" w:line="240" w:lineRule="auto"/>
      </w:pPr>
      <w:r>
        <w:t xml:space="preserve">    [12]    'B'</w:t>
      </w:r>
    </w:p>
    <w:p w14:paraId="34318665" w14:textId="77777777" w:rsidR="003047BA" w:rsidRDefault="003047BA" w:rsidP="003047BA">
      <w:pPr>
        <w:spacing w:after="0" w:line="240" w:lineRule="auto"/>
      </w:pPr>
      <w:r>
        <w:t xml:space="preserve">    [13]    'C'</w:t>
      </w:r>
    </w:p>
    <w:p w14:paraId="6AFD98C5" w14:textId="77777777" w:rsidR="003047BA" w:rsidRDefault="003047BA" w:rsidP="003047BA">
      <w:pPr>
        <w:spacing w:after="0" w:line="240" w:lineRule="auto"/>
      </w:pPr>
      <w:r>
        <w:t xml:space="preserve">    [14]    'F'</w:t>
      </w:r>
    </w:p>
    <w:p w14:paraId="1DDAB3BB" w14:textId="77777777" w:rsidR="003047BA" w:rsidRDefault="003047BA" w:rsidP="003047BA">
      <w:pPr>
        <w:spacing w:after="0" w:line="240" w:lineRule="auto"/>
      </w:pPr>
      <w:r>
        <w:t xml:space="preserve">    [15]    'B'</w:t>
      </w:r>
    </w:p>
    <w:p w14:paraId="6A2DD1A4" w14:textId="77777777" w:rsidR="003047BA" w:rsidRDefault="003047BA" w:rsidP="003047BA">
      <w:pPr>
        <w:spacing w:after="0" w:line="240" w:lineRule="auto"/>
      </w:pPr>
      <w:r>
        <w:t xml:space="preserve">    [16]    'B'</w:t>
      </w:r>
    </w:p>
    <w:p w14:paraId="7AD07011" w14:textId="77777777" w:rsidR="003047BA" w:rsidRDefault="003047BA" w:rsidP="003047BA">
      <w:pPr>
        <w:spacing w:after="0" w:line="240" w:lineRule="auto"/>
      </w:pPr>
      <w:r>
        <w:t xml:space="preserve">    [17]    'B'</w:t>
      </w:r>
    </w:p>
    <w:p w14:paraId="2968472B" w14:textId="77777777" w:rsidR="003047BA" w:rsidRDefault="003047BA" w:rsidP="003047BA">
      <w:pPr>
        <w:spacing w:after="0" w:line="240" w:lineRule="auto"/>
      </w:pPr>
      <w:r>
        <w:t xml:space="preserve">    [18]    'F'</w:t>
      </w:r>
    </w:p>
    <w:p w14:paraId="207F145D" w14:textId="77777777" w:rsidR="003047BA" w:rsidRDefault="003047BA" w:rsidP="003047BA">
      <w:pPr>
        <w:spacing w:after="0" w:line="240" w:lineRule="auto"/>
      </w:pPr>
      <w:r>
        <w:t xml:space="preserve">    [19]    'D'</w:t>
      </w:r>
    </w:p>
    <w:p w14:paraId="463D0229" w14:textId="77777777" w:rsidR="003047BA" w:rsidRDefault="003047BA" w:rsidP="003047BA">
      <w:pPr>
        <w:spacing w:after="0" w:line="240" w:lineRule="auto"/>
      </w:pPr>
      <w:r>
        <w:t xml:space="preserve">    [20]    'D'</w:t>
      </w:r>
    </w:p>
    <w:p w14:paraId="2D88B896" w14:textId="77777777" w:rsidR="003047BA" w:rsidRDefault="003047BA" w:rsidP="003047BA">
      <w:pPr>
        <w:spacing w:after="0" w:line="240" w:lineRule="auto"/>
      </w:pPr>
      <w:r>
        <w:t xml:space="preserve">    [21]    'C'</w:t>
      </w:r>
    </w:p>
    <w:p w14:paraId="711E163A" w14:textId="77777777" w:rsidR="003047BA" w:rsidRDefault="003047BA" w:rsidP="003047BA">
      <w:pPr>
        <w:spacing w:after="0" w:line="240" w:lineRule="auto"/>
      </w:pPr>
      <w:r>
        <w:t xml:space="preserve">    [22]    'A'</w:t>
      </w:r>
    </w:p>
    <w:p w14:paraId="2A4790B4" w14:textId="77777777" w:rsidR="003047BA" w:rsidRDefault="003047BA" w:rsidP="003047BA">
      <w:pPr>
        <w:spacing w:after="0" w:line="240" w:lineRule="auto"/>
      </w:pPr>
      <w:r>
        <w:t xml:space="preserve">    [23]    'B'</w:t>
      </w:r>
    </w:p>
    <w:p w14:paraId="168716F2" w14:textId="77777777" w:rsidR="003047BA" w:rsidRDefault="003047BA" w:rsidP="003047BA">
      <w:pPr>
        <w:spacing w:after="0" w:line="240" w:lineRule="auto"/>
      </w:pPr>
      <w:r>
        <w:t xml:space="preserve">    [24]    'F'</w:t>
      </w:r>
    </w:p>
    <w:p w14:paraId="5787F550" w14:textId="77777777" w:rsidR="003047BA" w:rsidRDefault="003047BA" w:rsidP="003047BA">
      <w:pPr>
        <w:spacing w:after="0" w:line="240" w:lineRule="auto"/>
      </w:pPr>
      <w:r>
        <w:lastRenderedPageBreak/>
        <w:t xml:space="preserve">    [25]    'C'</w:t>
      </w:r>
    </w:p>
    <w:p w14:paraId="15DAEF22" w14:textId="77777777" w:rsidR="003047BA" w:rsidRDefault="003047BA" w:rsidP="003047BA">
      <w:pPr>
        <w:spacing w:after="0" w:line="240" w:lineRule="auto"/>
      </w:pPr>
      <w:r>
        <w:t xml:space="preserve">    [26]    'D'</w:t>
      </w:r>
    </w:p>
    <w:p w14:paraId="0B14A281" w14:textId="77777777" w:rsidR="003047BA" w:rsidRDefault="003047BA" w:rsidP="003047BA">
      <w:pPr>
        <w:spacing w:after="0" w:line="240" w:lineRule="auto"/>
      </w:pPr>
      <w:r>
        <w:t xml:space="preserve">    [27]    'D'</w:t>
      </w:r>
    </w:p>
    <w:p w14:paraId="31AAD65A" w14:textId="77777777" w:rsidR="003047BA" w:rsidRDefault="003047BA" w:rsidP="003047BA">
      <w:pPr>
        <w:spacing w:after="0" w:line="240" w:lineRule="auto"/>
      </w:pPr>
      <w:r>
        <w:t xml:space="preserve">    [28]    'C'</w:t>
      </w:r>
    </w:p>
    <w:p w14:paraId="01EE09F9" w14:textId="77777777" w:rsidR="003047BA" w:rsidRDefault="003047BA" w:rsidP="003047BA">
      <w:pPr>
        <w:spacing w:after="0" w:line="240" w:lineRule="auto"/>
      </w:pPr>
      <w:r>
        <w:t xml:space="preserve">    [29]    'D'</w:t>
      </w:r>
    </w:p>
    <w:p w14:paraId="24014FAE" w14:textId="77777777" w:rsidR="003047BA" w:rsidRDefault="003047BA" w:rsidP="003047BA">
      <w:pPr>
        <w:spacing w:after="0" w:line="240" w:lineRule="auto"/>
      </w:pPr>
      <w:r>
        <w:t xml:space="preserve">    [30]    'C'</w:t>
      </w:r>
    </w:p>
    <w:p w14:paraId="615A7EDB" w14:textId="77777777" w:rsidR="003047BA" w:rsidRDefault="003047BA" w:rsidP="003047BA">
      <w:pPr>
        <w:spacing w:after="0" w:line="240" w:lineRule="auto"/>
      </w:pPr>
      <w:r>
        <w:t xml:space="preserve">    [31]    'D'</w:t>
      </w:r>
    </w:p>
    <w:p w14:paraId="67C194B0" w14:textId="77777777" w:rsidR="003047BA" w:rsidRDefault="003047BA" w:rsidP="003047BA">
      <w:pPr>
        <w:spacing w:after="0" w:line="240" w:lineRule="auto"/>
      </w:pPr>
      <w:r>
        <w:t xml:space="preserve">    [32]    'B'</w:t>
      </w:r>
    </w:p>
    <w:p w14:paraId="08720AD1" w14:textId="77777777" w:rsidR="003047BA" w:rsidRDefault="003047BA" w:rsidP="003047BA">
      <w:pPr>
        <w:spacing w:after="0" w:line="240" w:lineRule="auto"/>
      </w:pPr>
      <w:r>
        <w:t xml:space="preserve">    [33]    'F'</w:t>
      </w:r>
    </w:p>
    <w:p w14:paraId="1A15B677" w14:textId="77777777" w:rsidR="003047BA" w:rsidRDefault="003047BA" w:rsidP="003047BA">
      <w:pPr>
        <w:spacing w:after="0" w:line="240" w:lineRule="auto"/>
      </w:pPr>
      <w:r>
        <w:t xml:space="preserve">    [34]    'A'</w:t>
      </w:r>
    </w:p>
    <w:p w14:paraId="4E05B218" w14:textId="77777777" w:rsidR="003047BA" w:rsidRDefault="003047BA" w:rsidP="003047BA">
      <w:pPr>
        <w:spacing w:after="0" w:line="240" w:lineRule="auto"/>
      </w:pPr>
      <w:r>
        <w:t xml:space="preserve">    [35]    'A'</w:t>
      </w:r>
    </w:p>
    <w:p w14:paraId="4B8E2BC5" w14:textId="77777777" w:rsidR="003047BA" w:rsidRDefault="003047BA" w:rsidP="003047BA">
      <w:pPr>
        <w:spacing w:after="0" w:line="240" w:lineRule="auto"/>
      </w:pPr>
      <w:r>
        <w:t xml:space="preserve">    [36]    'A'</w:t>
      </w:r>
    </w:p>
    <w:p w14:paraId="2831F15F" w14:textId="77777777" w:rsidR="003047BA" w:rsidRDefault="003047BA" w:rsidP="003047BA">
      <w:pPr>
        <w:spacing w:after="0" w:line="240" w:lineRule="auto"/>
      </w:pPr>
      <w:r>
        <w:t xml:space="preserve">    [37]    'F'</w:t>
      </w:r>
    </w:p>
    <w:p w14:paraId="1F0583F5" w14:textId="77777777" w:rsidR="003047BA" w:rsidRDefault="003047BA" w:rsidP="003047BA">
      <w:pPr>
        <w:spacing w:after="0" w:line="240" w:lineRule="auto"/>
      </w:pPr>
      <w:r>
        <w:t xml:space="preserve">    [38]    'A'</w:t>
      </w:r>
    </w:p>
    <w:p w14:paraId="31A41B8E" w14:textId="77777777" w:rsidR="003047BA" w:rsidRDefault="003047BA" w:rsidP="003047BA">
      <w:pPr>
        <w:spacing w:after="0" w:line="240" w:lineRule="auto"/>
      </w:pPr>
      <w:r>
        <w:t xml:space="preserve">    [39]    'F'</w:t>
      </w:r>
    </w:p>
    <w:p w14:paraId="7FC1F059" w14:textId="77777777" w:rsidR="00C66809" w:rsidRDefault="003047BA" w:rsidP="003047BA">
      <w:pPr>
        <w:spacing w:after="0" w:line="240" w:lineRule="auto"/>
      </w:pPr>
      <w:r>
        <w:t xml:space="preserve">    [40]    'A'</w:t>
      </w:r>
    </w:p>
    <w:p w14:paraId="4E2E7766" w14:textId="77777777" w:rsidR="003047BA" w:rsidRDefault="003047BA" w:rsidP="003047BA">
      <w:pPr>
        <w:spacing w:after="0" w:line="240" w:lineRule="auto"/>
      </w:pPr>
    </w:p>
    <w:p w14:paraId="67A761A3" w14:textId="77777777" w:rsidR="003047BA" w:rsidRDefault="003047BA" w:rsidP="003047BA">
      <w:pPr>
        <w:spacing w:after="0" w:line="240" w:lineRule="auto"/>
        <w:rPr>
          <w:b/>
          <w:sz w:val="36"/>
          <w:szCs w:val="36"/>
        </w:rPr>
      </w:pPr>
      <w:r w:rsidRPr="00887B59">
        <w:rPr>
          <w:b/>
          <w:sz w:val="36"/>
          <w:szCs w:val="36"/>
        </w:rPr>
        <w:t>Problem 5:</w:t>
      </w:r>
    </w:p>
    <w:p w14:paraId="3E930574" w14:textId="77777777" w:rsidR="005860E0" w:rsidRDefault="005860E0" w:rsidP="003047BA">
      <w:pPr>
        <w:spacing w:after="0" w:line="240" w:lineRule="auto"/>
        <w:rPr>
          <w:b/>
          <w:sz w:val="36"/>
          <w:szCs w:val="36"/>
        </w:rPr>
      </w:pPr>
    </w:p>
    <w:p w14:paraId="294506EA" w14:textId="699E8BCD" w:rsidR="005860E0" w:rsidRPr="00887B59" w:rsidRDefault="005860E0" w:rsidP="003047BA">
      <w:pPr>
        <w:spacing w:after="0" w:line="240" w:lineRule="auto"/>
        <w:rPr>
          <w:sz w:val="36"/>
          <w:szCs w:val="36"/>
        </w:rPr>
      </w:pPr>
      <w:r>
        <w:rPr>
          <w:noProof/>
          <w:sz w:val="36"/>
          <w:szCs w:val="36"/>
        </w:rPr>
        <w:drawing>
          <wp:inline distT="0" distB="0" distL="0" distR="0" wp14:anchorId="02663415" wp14:editId="7F987498">
            <wp:extent cx="5943600" cy="260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inline>
        </w:drawing>
      </w:r>
    </w:p>
    <w:p w14:paraId="1B59A566" w14:textId="77777777" w:rsidR="003047BA" w:rsidRDefault="003047BA" w:rsidP="003047BA">
      <w:pPr>
        <w:spacing w:after="0" w:line="240" w:lineRule="auto"/>
      </w:pPr>
    </w:p>
    <w:p w14:paraId="592B0535" w14:textId="77777777" w:rsidR="009754C5" w:rsidRDefault="009754C5" w:rsidP="009754C5">
      <w:pPr>
        <w:spacing w:after="0" w:line="240" w:lineRule="auto"/>
      </w:pPr>
      <w:r>
        <w:t>students_happy_part2 =</w:t>
      </w:r>
    </w:p>
    <w:p w14:paraId="6273A336" w14:textId="77777777" w:rsidR="009754C5" w:rsidRDefault="009754C5" w:rsidP="009754C5">
      <w:pPr>
        <w:spacing w:after="0" w:line="240" w:lineRule="auto"/>
      </w:pPr>
    </w:p>
    <w:p w14:paraId="09492A1C" w14:textId="77777777" w:rsidR="009754C5" w:rsidRDefault="009754C5" w:rsidP="009754C5">
      <w:pPr>
        <w:spacing w:after="0" w:line="240" w:lineRule="auto"/>
      </w:pPr>
      <w:r>
        <w:t xml:space="preserve">     1</w:t>
      </w:r>
    </w:p>
    <w:p w14:paraId="56E11F54" w14:textId="77777777" w:rsidR="009754C5" w:rsidRDefault="009754C5" w:rsidP="009754C5">
      <w:pPr>
        <w:spacing w:after="0" w:line="240" w:lineRule="auto"/>
      </w:pPr>
      <w:r>
        <w:t xml:space="preserve">     6</w:t>
      </w:r>
    </w:p>
    <w:p w14:paraId="157BCB56" w14:textId="77777777" w:rsidR="009754C5" w:rsidRDefault="009754C5" w:rsidP="009754C5">
      <w:pPr>
        <w:spacing w:after="0" w:line="240" w:lineRule="auto"/>
      </w:pPr>
      <w:r>
        <w:t xml:space="preserve">    10</w:t>
      </w:r>
    </w:p>
    <w:p w14:paraId="49345259" w14:textId="77777777" w:rsidR="009754C5" w:rsidRDefault="009754C5" w:rsidP="009754C5">
      <w:pPr>
        <w:spacing w:after="0" w:line="240" w:lineRule="auto"/>
      </w:pPr>
      <w:r>
        <w:t xml:space="preserve">    12</w:t>
      </w:r>
    </w:p>
    <w:p w14:paraId="7747EB55" w14:textId="77777777" w:rsidR="009754C5" w:rsidRDefault="009754C5" w:rsidP="009754C5">
      <w:pPr>
        <w:spacing w:after="0" w:line="240" w:lineRule="auto"/>
      </w:pPr>
      <w:r>
        <w:t xml:space="preserve">    13</w:t>
      </w:r>
    </w:p>
    <w:p w14:paraId="1D1C1544" w14:textId="77777777" w:rsidR="009754C5" w:rsidRDefault="009754C5" w:rsidP="009754C5">
      <w:pPr>
        <w:spacing w:after="0" w:line="240" w:lineRule="auto"/>
      </w:pPr>
      <w:r>
        <w:t xml:space="preserve">    16</w:t>
      </w:r>
    </w:p>
    <w:p w14:paraId="59688F11" w14:textId="77777777" w:rsidR="009754C5" w:rsidRDefault="009754C5" w:rsidP="009754C5">
      <w:pPr>
        <w:spacing w:after="0" w:line="240" w:lineRule="auto"/>
      </w:pPr>
      <w:r>
        <w:t xml:space="preserve">    30</w:t>
      </w:r>
    </w:p>
    <w:p w14:paraId="1B457650" w14:textId="77777777" w:rsidR="009754C5" w:rsidRDefault="009754C5" w:rsidP="009754C5">
      <w:pPr>
        <w:spacing w:after="0" w:line="240" w:lineRule="auto"/>
      </w:pPr>
      <w:r>
        <w:t xml:space="preserve">    31</w:t>
      </w:r>
    </w:p>
    <w:p w14:paraId="52D8AD8F" w14:textId="77777777" w:rsidR="003047BA" w:rsidRDefault="009754C5" w:rsidP="009754C5">
      <w:pPr>
        <w:spacing w:after="0" w:line="240" w:lineRule="auto"/>
      </w:pPr>
      <w:r>
        <w:t xml:space="preserve">    38</w:t>
      </w:r>
    </w:p>
    <w:p w14:paraId="5D872043" w14:textId="77777777" w:rsidR="009754C5" w:rsidRDefault="009754C5" w:rsidP="009754C5">
      <w:pPr>
        <w:spacing w:after="0" w:line="240" w:lineRule="auto"/>
      </w:pPr>
    </w:p>
    <w:p w14:paraId="23ED97F6" w14:textId="77777777" w:rsidR="009754C5" w:rsidRDefault="009754C5" w:rsidP="009754C5">
      <w:pPr>
        <w:spacing w:after="0" w:line="240" w:lineRule="auto"/>
      </w:pPr>
      <w:r>
        <w:t>students_happy_part4 =</w:t>
      </w:r>
    </w:p>
    <w:p w14:paraId="6CEB883D" w14:textId="77777777" w:rsidR="009754C5" w:rsidRDefault="009754C5" w:rsidP="009754C5">
      <w:pPr>
        <w:spacing w:after="0" w:line="240" w:lineRule="auto"/>
      </w:pPr>
    </w:p>
    <w:p w14:paraId="22D67E21" w14:textId="77777777" w:rsidR="009754C5" w:rsidRDefault="009754C5" w:rsidP="009754C5">
      <w:pPr>
        <w:spacing w:after="0" w:line="240" w:lineRule="auto"/>
      </w:pPr>
      <w:r>
        <w:t xml:space="preserve">     7</w:t>
      </w:r>
    </w:p>
    <w:p w14:paraId="19B1761B" w14:textId="77777777" w:rsidR="009754C5" w:rsidRDefault="009754C5" w:rsidP="009754C5">
      <w:pPr>
        <w:spacing w:after="0" w:line="240" w:lineRule="auto"/>
      </w:pPr>
      <w:r>
        <w:t xml:space="preserve">     8</w:t>
      </w:r>
    </w:p>
    <w:p w14:paraId="480CB38A" w14:textId="77777777" w:rsidR="009754C5" w:rsidRDefault="009754C5" w:rsidP="009754C5">
      <w:pPr>
        <w:spacing w:after="0" w:line="240" w:lineRule="auto"/>
      </w:pPr>
      <w:r>
        <w:t xml:space="preserve">    17</w:t>
      </w:r>
    </w:p>
    <w:p w14:paraId="2A5084C9" w14:textId="77777777" w:rsidR="009754C5" w:rsidRDefault="009754C5" w:rsidP="009754C5">
      <w:pPr>
        <w:spacing w:after="0" w:line="240" w:lineRule="auto"/>
      </w:pPr>
      <w:r>
        <w:t xml:space="preserve">    18</w:t>
      </w:r>
    </w:p>
    <w:p w14:paraId="6E02C9B7" w14:textId="77777777" w:rsidR="009754C5" w:rsidRDefault="009754C5" w:rsidP="009754C5">
      <w:pPr>
        <w:spacing w:after="0" w:line="240" w:lineRule="auto"/>
      </w:pPr>
      <w:r>
        <w:t xml:space="preserve">    20</w:t>
      </w:r>
    </w:p>
    <w:p w14:paraId="7C01623F" w14:textId="77777777" w:rsidR="009754C5" w:rsidRDefault="009754C5" w:rsidP="009754C5">
      <w:pPr>
        <w:spacing w:after="0" w:line="240" w:lineRule="auto"/>
      </w:pPr>
      <w:r>
        <w:t xml:space="preserve">    26</w:t>
      </w:r>
    </w:p>
    <w:p w14:paraId="5C22F2F6" w14:textId="77777777" w:rsidR="009754C5" w:rsidRDefault="009754C5" w:rsidP="009754C5">
      <w:pPr>
        <w:spacing w:after="0" w:line="240" w:lineRule="auto"/>
      </w:pPr>
      <w:r>
        <w:t xml:space="preserve">    28</w:t>
      </w:r>
    </w:p>
    <w:p w14:paraId="43CFACBF" w14:textId="77777777" w:rsidR="007F2459" w:rsidRDefault="007F2459" w:rsidP="009754C5">
      <w:pPr>
        <w:spacing w:after="0" w:line="240" w:lineRule="auto"/>
      </w:pPr>
    </w:p>
    <w:p w14:paraId="1122EC03" w14:textId="77777777" w:rsidR="007F2459" w:rsidRDefault="007F2459" w:rsidP="009754C5">
      <w:pPr>
        <w:spacing w:after="0" w:line="240" w:lineRule="auto"/>
      </w:pPr>
      <w:r>
        <w:rPr>
          <w:i/>
        </w:rPr>
        <w:t>The following output is a matrix where the first column is the student ID, second column is grades according to part2, and third column is grades according to part 3:</w:t>
      </w:r>
    </w:p>
    <w:p w14:paraId="03C4F3A7" w14:textId="77777777" w:rsidR="007F2459" w:rsidRDefault="007F2459" w:rsidP="009754C5">
      <w:pPr>
        <w:spacing w:after="0" w:line="240" w:lineRule="auto"/>
      </w:pPr>
    </w:p>
    <w:p w14:paraId="35C408DD" w14:textId="77777777" w:rsidR="007F2459" w:rsidRDefault="007F2459" w:rsidP="007F2459">
      <w:pPr>
        <w:spacing w:after="0" w:line="240" w:lineRule="auto"/>
      </w:pPr>
      <w:r>
        <w:t>student_grades_part2_part4 =</w:t>
      </w:r>
    </w:p>
    <w:p w14:paraId="3C94CCCB" w14:textId="77777777" w:rsidR="007F2459" w:rsidRDefault="007F2459" w:rsidP="007F2459">
      <w:pPr>
        <w:spacing w:after="0" w:line="240" w:lineRule="auto"/>
      </w:pPr>
    </w:p>
    <w:p w14:paraId="33815EAA" w14:textId="77777777" w:rsidR="007F2459" w:rsidRDefault="007F2459" w:rsidP="007F2459">
      <w:pPr>
        <w:spacing w:after="0" w:line="240" w:lineRule="auto"/>
      </w:pPr>
      <w:r>
        <w:t xml:space="preserve">  40×3 cell array</w:t>
      </w:r>
    </w:p>
    <w:p w14:paraId="05196E36" w14:textId="77777777" w:rsidR="007F2459" w:rsidRDefault="007F2459" w:rsidP="007F2459">
      <w:pPr>
        <w:spacing w:after="0" w:line="240" w:lineRule="auto"/>
      </w:pPr>
    </w:p>
    <w:p w14:paraId="3BA5C7E9" w14:textId="77777777" w:rsidR="007F2459" w:rsidRDefault="007F2459" w:rsidP="007F2459">
      <w:pPr>
        <w:spacing w:after="0" w:line="240" w:lineRule="auto"/>
      </w:pPr>
      <w:r>
        <w:t xml:space="preserve">    [ 1]    'A'    'C'</w:t>
      </w:r>
    </w:p>
    <w:p w14:paraId="61F31B9F" w14:textId="77777777" w:rsidR="007F2459" w:rsidRDefault="007F2459" w:rsidP="007F2459">
      <w:pPr>
        <w:spacing w:after="0" w:line="240" w:lineRule="auto"/>
      </w:pPr>
      <w:r>
        <w:t xml:space="preserve">    [ 2]    'B'    'B'</w:t>
      </w:r>
    </w:p>
    <w:p w14:paraId="467784C5" w14:textId="77777777" w:rsidR="007F2459" w:rsidRDefault="007F2459" w:rsidP="007F2459">
      <w:pPr>
        <w:spacing w:after="0" w:line="240" w:lineRule="auto"/>
      </w:pPr>
      <w:r>
        <w:t xml:space="preserve">    [ 3]    'D'    'D'</w:t>
      </w:r>
    </w:p>
    <w:p w14:paraId="722D4385" w14:textId="77777777" w:rsidR="007F2459" w:rsidRDefault="007F2459" w:rsidP="007F2459">
      <w:pPr>
        <w:spacing w:after="0" w:line="240" w:lineRule="auto"/>
      </w:pPr>
      <w:r>
        <w:t xml:space="preserve">    [ 4]    'A'    'A'</w:t>
      </w:r>
    </w:p>
    <w:p w14:paraId="4D8429DF" w14:textId="77777777" w:rsidR="007F2459" w:rsidRDefault="007F2459" w:rsidP="007F2459">
      <w:pPr>
        <w:spacing w:after="0" w:line="240" w:lineRule="auto"/>
      </w:pPr>
      <w:r>
        <w:t xml:space="preserve">    [ 5]    'F'    'F'</w:t>
      </w:r>
    </w:p>
    <w:p w14:paraId="624720DC" w14:textId="77777777" w:rsidR="007F2459" w:rsidRDefault="007F2459" w:rsidP="007F2459">
      <w:pPr>
        <w:spacing w:after="0" w:line="240" w:lineRule="auto"/>
      </w:pPr>
      <w:r>
        <w:t xml:space="preserve">    [ 6]    'C'    'D'</w:t>
      </w:r>
    </w:p>
    <w:p w14:paraId="5DC47162" w14:textId="77777777" w:rsidR="007F2459" w:rsidRDefault="007F2459" w:rsidP="007F2459">
      <w:pPr>
        <w:spacing w:after="0" w:line="240" w:lineRule="auto"/>
      </w:pPr>
      <w:r>
        <w:t xml:space="preserve">    [ 7]    'D'    'C'</w:t>
      </w:r>
    </w:p>
    <w:p w14:paraId="543EB828" w14:textId="77777777" w:rsidR="007F2459" w:rsidRDefault="007F2459" w:rsidP="007F2459">
      <w:pPr>
        <w:spacing w:after="0" w:line="240" w:lineRule="auto"/>
      </w:pPr>
      <w:r>
        <w:t xml:space="preserve">    [ 8]    'C'    'B'</w:t>
      </w:r>
    </w:p>
    <w:p w14:paraId="052BC488" w14:textId="77777777" w:rsidR="007F2459" w:rsidRDefault="007F2459" w:rsidP="007F2459">
      <w:pPr>
        <w:spacing w:after="0" w:line="240" w:lineRule="auto"/>
      </w:pPr>
      <w:r>
        <w:t xml:space="preserve">    [ 9]    'A'    'A'</w:t>
      </w:r>
    </w:p>
    <w:p w14:paraId="7B1F3B64" w14:textId="77777777" w:rsidR="007F2459" w:rsidRDefault="007F2459" w:rsidP="007F2459">
      <w:pPr>
        <w:spacing w:after="0" w:line="240" w:lineRule="auto"/>
      </w:pPr>
      <w:r>
        <w:t xml:space="preserve">    [10]    'B'    'C'</w:t>
      </w:r>
    </w:p>
    <w:p w14:paraId="78366F0D" w14:textId="77777777" w:rsidR="007F2459" w:rsidRDefault="007F2459" w:rsidP="007F2459">
      <w:pPr>
        <w:spacing w:after="0" w:line="240" w:lineRule="auto"/>
      </w:pPr>
      <w:r>
        <w:t xml:space="preserve">    [11]    'F'    'F'</w:t>
      </w:r>
    </w:p>
    <w:p w14:paraId="5B4F2C26" w14:textId="77777777" w:rsidR="007F2459" w:rsidRDefault="007F2459" w:rsidP="007F2459">
      <w:pPr>
        <w:spacing w:after="0" w:line="240" w:lineRule="auto"/>
      </w:pPr>
      <w:r>
        <w:t xml:space="preserve">    [12]    'C'    'D'</w:t>
      </w:r>
    </w:p>
    <w:p w14:paraId="075D9356" w14:textId="77777777" w:rsidR="007F2459" w:rsidRDefault="007F2459" w:rsidP="007F2459">
      <w:pPr>
        <w:spacing w:after="0" w:line="240" w:lineRule="auto"/>
      </w:pPr>
      <w:r>
        <w:t xml:space="preserve">    [13]    'B'    'C'</w:t>
      </w:r>
    </w:p>
    <w:p w14:paraId="2BEA0271" w14:textId="77777777" w:rsidR="007F2459" w:rsidRDefault="007F2459" w:rsidP="007F2459">
      <w:pPr>
        <w:spacing w:after="0" w:line="240" w:lineRule="auto"/>
      </w:pPr>
      <w:r>
        <w:t xml:space="preserve">    [14]    'A'    'A'</w:t>
      </w:r>
    </w:p>
    <w:p w14:paraId="4B6C655E" w14:textId="77777777" w:rsidR="007F2459" w:rsidRDefault="007F2459" w:rsidP="007F2459">
      <w:pPr>
        <w:spacing w:after="0" w:line="240" w:lineRule="auto"/>
      </w:pPr>
      <w:r>
        <w:t xml:space="preserve">    [15]    'D'    'D'</w:t>
      </w:r>
    </w:p>
    <w:p w14:paraId="1879A975" w14:textId="77777777" w:rsidR="007F2459" w:rsidRDefault="007F2459" w:rsidP="007F2459">
      <w:pPr>
        <w:spacing w:after="0" w:line="240" w:lineRule="auto"/>
      </w:pPr>
      <w:r>
        <w:t xml:space="preserve">    [16]    'C'    'D'</w:t>
      </w:r>
    </w:p>
    <w:p w14:paraId="0E66ACF9" w14:textId="77777777" w:rsidR="007F2459" w:rsidRDefault="007F2459" w:rsidP="007F2459">
      <w:pPr>
        <w:spacing w:after="0" w:line="240" w:lineRule="auto"/>
      </w:pPr>
      <w:r>
        <w:t xml:space="preserve">    [17]    'F'    'D'</w:t>
      </w:r>
    </w:p>
    <w:p w14:paraId="14067A2B" w14:textId="77777777" w:rsidR="007F2459" w:rsidRDefault="007F2459" w:rsidP="007F2459">
      <w:pPr>
        <w:spacing w:after="0" w:line="240" w:lineRule="auto"/>
      </w:pPr>
      <w:r>
        <w:t xml:space="preserve">    [18]    'B'    'A'</w:t>
      </w:r>
    </w:p>
    <w:p w14:paraId="57896F74" w14:textId="77777777" w:rsidR="007F2459" w:rsidRDefault="007F2459" w:rsidP="007F2459">
      <w:pPr>
        <w:spacing w:after="0" w:line="240" w:lineRule="auto"/>
      </w:pPr>
      <w:r>
        <w:t xml:space="preserve">    [19]    'B'    'B'</w:t>
      </w:r>
    </w:p>
    <w:p w14:paraId="4E8598F2" w14:textId="77777777" w:rsidR="007F2459" w:rsidRDefault="007F2459" w:rsidP="007F2459">
      <w:pPr>
        <w:spacing w:after="0" w:line="240" w:lineRule="auto"/>
      </w:pPr>
      <w:r>
        <w:t xml:space="preserve">    [20]    'C'    'B'</w:t>
      </w:r>
    </w:p>
    <w:p w14:paraId="764953A7" w14:textId="77777777" w:rsidR="007F2459" w:rsidRDefault="007F2459" w:rsidP="007F2459">
      <w:pPr>
        <w:spacing w:after="0" w:line="240" w:lineRule="auto"/>
      </w:pPr>
      <w:r>
        <w:t xml:space="preserve">    [21]    'C'    'C'</w:t>
      </w:r>
    </w:p>
    <w:p w14:paraId="761B2267" w14:textId="77777777" w:rsidR="007F2459" w:rsidRDefault="007F2459" w:rsidP="007F2459">
      <w:pPr>
        <w:spacing w:after="0" w:line="240" w:lineRule="auto"/>
      </w:pPr>
      <w:r>
        <w:t xml:space="preserve">    [22]    'F'    'F'</w:t>
      </w:r>
    </w:p>
    <w:p w14:paraId="0A03C9A0" w14:textId="77777777" w:rsidR="007F2459" w:rsidRDefault="007F2459" w:rsidP="007F2459">
      <w:pPr>
        <w:spacing w:after="0" w:line="240" w:lineRule="auto"/>
      </w:pPr>
      <w:r>
        <w:t xml:space="preserve">    [23]    'D'    'D'</w:t>
      </w:r>
    </w:p>
    <w:p w14:paraId="4E5AAA82" w14:textId="77777777" w:rsidR="007F2459" w:rsidRDefault="007F2459" w:rsidP="007F2459">
      <w:pPr>
        <w:spacing w:after="0" w:line="240" w:lineRule="auto"/>
      </w:pPr>
      <w:r>
        <w:t xml:space="preserve">    [24]    'A'    'A'</w:t>
      </w:r>
    </w:p>
    <w:p w14:paraId="074C1D97" w14:textId="77777777" w:rsidR="007F2459" w:rsidRDefault="007F2459" w:rsidP="007F2459">
      <w:pPr>
        <w:spacing w:after="0" w:line="240" w:lineRule="auto"/>
      </w:pPr>
      <w:r>
        <w:t xml:space="preserve">    [25]    'C'    'C'</w:t>
      </w:r>
    </w:p>
    <w:p w14:paraId="0E17CD9A" w14:textId="77777777" w:rsidR="007F2459" w:rsidRDefault="007F2459" w:rsidP="007F2459">
      <w:pPr>
        <w:spacing w:after="0" w:line="240" w:lineRule="auto"/>
      </w:pPr>
      <w:r>
        <w:t xml:space="preserve">    [26]    'C'    'B'</w:t>
      </w:r>
    </w:p>
    <w:p w14:paraId="423732B6" w14:textId="77777777" w:rsidR="007F2459" w:rsidRDefault="007F2459" w:rsidP="007F2459">
      <w:pPr>
        <w:spacing w:after="0" w:line="240" w:lineRule="auto"/>
      </w:pPr>
      <w:r>
        <w:t xml:space="preserve">    [27]    'B'    'B'</w:t>
      </w:r>
    </w:p>
    <w:p w14:paraId="5AA13892" w14:textId="77777777" w:rsidR="007F2459" w:rsidRDefault="007F2459" w:rsidP="007F2459">
      <w:pPr>
        <w:spacing w:after="0" w:line="240" w:lineRule="auto"/>
      </w:pPr>
      <w:r>
        <w:t xml:space="preserve">    [28]    'D'    'C'</w:t>
      </w:r>
    </w:p>
    <w:p w14:paraId="76042BAD" w14:textId="77777777" w:rsidR="007F2459" w:rsidRDefault="007F2459" w:rsidP="007F2459">
      <w:pPr>
        <w:spacing w:after="0" w:line="240" w:lineRule="auto"/>
      </w:pPr>
      <w:r>
        <w:t xml:space="preserve">    [29]    'B'    'B'</w:t>
      </w:r>
    </w:p>
    <w:p w14:paraId="190C889B" w14:textId="77777777" w:rsidR="007F2459" w:rsidRDefault="007F2459" w:rsidP="007F2459">
      <w:pPr>
        <w:spacing w:after="0" w:line="240" w:lineRule="auto"/>
      </w:pPr>
      <w:r>
        <w:t xml:space="preserve">    [30]    'B'    'C'</w:t>
      </w:r>
    </w:p>
    <w:p w14:paraId="10E1666C" w14:textId="77777777" w:rsidR="007F2459" w:rsidRDefault="007F2459" w:rsidP="007F2459">
      <w:pPr>
        <w:spacing w:after="0" w:line="240" w:lineRule="auto"/>
      </w:pPr>
      <w:r>
        <w:lastRenderedPageBreak/>
        <w:t xml:space="preserve">    [31]    'A'    'B'</w:t>
      </w:r>
    </w:p>
    <w:p w14:paraId="3222F4FB" w14:textId="77777777" w:rsidR="007F2459" w:rsidRDefault="007F2459" w:rsidP="007F2459">
      <w:pPr>
        <w:spacing w:after="0" w:line="240" w:lineRule="auto"/>
      </w:pPr>
      <w:r>
        <w:t xml:space="preserve">    [32]    'D'    'D'</w:t>
      </w:r>
    </w:p>
    <w:p w14:paraId="021D206C" w14:textId="77777777" w:rsidR="007F2459" w:rsidRDefault="007F2459" w:rsidP="007F2459">
      <w:pPr>
        <w:spacing w:after="0" w:line="240" w:lineRule="auto"/>
      </w:pPr>
      <w:r>
        <w:t xml:space="preserve">    [33]    'A'    'A'</w:t>
      </w:r>
    </w:p>
    <w:p w14:paraId="32717D8B" w14:textId="77777777" w:rsidR="007F2459" w:rsidRDefault="007F2459" w:rsidP="007F2459">
      <w:pPr>
        <w:spacing w:after="0" w:line="240" w:lineRule="auto"/>
      </w:pPr>
      <w:r>
        <w:t xml:space="preserve">    [34]    'F'    'F'</w:t>
      </w:r>
    </w:p>
    <w:p w14:paraId="46E9FAB7" w14:textId="77777777" w:rsidR="007F2459" w:rsidRDefault="007F2459" w:rsidP="007F2459">
      <w:pPr>
        <w:spacing w:after="0" w:line="240" w:lineRule="auto"/>
      </w:pPr>
      <w:r>
        <w:t xml:space="preserve">    [35]    'F'    'F'</w:t>
      </w:r>
    </w:p>
    <w:p w14:paraId="19441852" w14:textId="77777777" w:rsidR="007F2459" w:rsidRDefault="007F2459" w:rsidP="007F2459">
      <w:pPr>
        <w:spacing w:after="0" w:line="240" w:lineRule="auto"/>
      </w:pPr>
      <w:r>
        <w:t xml:space="preserve">    [36]    'F'    'F'</w:t>
      </w:r>
    </w:p>
    <w:p w14:paraId="6465D376" w14:textId="77777777" w:rsidR="007F2459" w:rsidRDefault="007F2459" w:rsidP="007F2459">
      <w:pPr>
        <w:spacing w:after="0" w:line="240" w:lineRule="auto"/>
      </w:pPr>
      <w:r>
        <w:t xml:space="preserve">    [37]    'A'    'A'</w:t>
      </w:r>
    </w:p>
    <w:p w14:paraId="316E2F42" w14:textId="77777777" w:rsidR="007F2459" w:rsidRDefault="007F2459" w:rsidP="007F2459">
      <w:pPr>
        <w:spacing w:after="0" w:line="240" w:lineRule="auto"/>
      </w:pPr>
      <w:r>
        <w:t xml:space="preserve">    [38]    'D'    'F'</w:t>
      </w:r>
    </w:p>
    <w:p w14:paraId="6B17C533" w14:textId="77777777" w:rsidR="007F2459" w:rsidRDefault="007F2459" w:rsidP="007F2459">
      <w:pPr>
        <w:spacing w:after="0" w:line="240" w:lineRule="auto"/>
      </w:pPr>
      <w:r>
        <w:t xml:space="preserve">    [39]    'A'    'A'</w:t>
      </w:r>
    </w:p>
    <w:p w14:paraId="09F527A6" w14:textId="77777777" w:rsidR="007F2459" w:rsidRDefault="007F2459" w:rsidP="007F2459">
      <w:pPr>
        <w:spacing w:after="0" w:line="240" w:lineRule="auto"/>
      </w:pPr>
      <w:r>
        <w:t xml:space="preserve">    [40]    'F'    'F'</w:t>
      </w:r>
    </w:p>
    <w:p w14:paraId="1CFEB0FF" w14:textId="77777777" w:rsidR="007F2459" w:rsidRDefault="007F2459" w:rsidP="007F2459">
      <w:pPr>
        <w:spacing w:after="0" w:line="240" w:lineRule="auto"/>
      </w:pPr>
    </w:p>
    <w:p w14:paraId="71D8E81F" w14:textId="77777777" w:rsidR="007F2459" w:rsidRDefault="007F2459" w:rsidP="007F2459">
      <w:pPr>
        <w:spacing w:after="0" w:line="240" w:lineRule="auto"/>
      </w:pPr>
      <w:r>
        <w:t xml:space="preserve">Part 4 is a </w:t>
      </w:r>
      <w:r w:rsidR="0025709F">
        <w:t>fairer</w:t>
      </w:r>
      <w:r>
        <w:t xml:space="preserve"> approach because in</w:t>
      </w:r>
      <w:r w:rsidR="0025709F">
        <w:t xml:space="preserve"> part 2, it is not considering the average score. The average score could be very poor, and thus the majority of the class gets that score, where using z-score you’re measuring how many standard deviations from average each student gets.</w:t>
      </w:r>
    </w:p>
    <w:p w14:paraId="294DE406" w14:textId="77777777" w:rsidR="0025709F" w:rsidRDefault="0025709F" w:rsidP="007F2459">
      <w:pPr>
        <w:spacing w:after="0" w:line="240" w:lineRule="auto"/>
      </w:pPr>
    </w:p>
    <w:p w14:paraId="2C319046" w14:textId="77777777" w:rsidR="0025709F" w:rsidRPr="00887B59" w:rsidRDefault="0025709F" w:rsidP="007F2459">
      <w:pPr>
        <w:spacing w:after="0" w:line="240" w:lineRule="auto"/>
        <w:rPr>
          <w:sz w:val="36"/>
          <w:szCs w:val="36"/>
        </w:rPr>
      </w:pPr>
      <w:r w:rsidRPr="00887B59">
        <w:rPr>
          <w:b/>
          <w:sz w:val="36"/>
          <w:szCs w:val="36"/>
        </w:rPr>
        <w:t>Problem 6</w:t>
      </w:r>
    </w:p>
    <w:p w14:paraId="04789BF5" w14:textId="77777777" w:rsidR="0025709F" w:rsidRDefault="0025709F" w:rsidP="007F2459">
      <w:pPr>
        <w:spacing w:after="0" w:line="240" w:lineRule="auto"/>
      </w:pPr>
      <w:r>
        <w:t>A student who is happier with method 4 is justified because the grading is done based on avera</w:t>
      </w:r>
      <w:r w:rsidR="000F024F">
        <w:t>ge. If he/she ended up with a 59</w:t>
      </w:r>
      <w:r>
        <w:t xml:space="preserve">% on the test, but the average was a 60%, then the student is going to get a </w:t>
      </w:r>
      <w:r w:rsidR="000F024F">
        <w:t>better</w:t>
      </w:r>
      <w:r>
        <w:t xml:space="preserve"> grade because </w:t>
      </w:r>
      <w:r w:rsidR="000F024F">
        <w:t>he/she is probably only a fraction of a standard deviation from average. Equal partitioning will likely end up unpredictably assigning grades to a student who got a common score.</w:t>
      </w:r>
    </w:p>
    <w:p w14:paraId="2203C745" w14:textId="77777777" w:rsidR="000F024F" w:rsidRDefault="000F024F" w:rsidP="007F2459">
      <w:pPr>
        <w:spacing w:after="0" w:line="240" w:lineRule="auto"/>
      </w:pPr>
    </w:p>
    <w:p w14:paraId="06005D90" w14:textId="77777777" w:rsidR="000F024F" w:rsidRDefault="000F024F" w:rsidP="007F2459">
      <w:pPr>
        <w:spacing w:after="0" w:line="240" w:lineRule="auto"/>
      </w:pPr>
      <w:r>
        <w:t>A student is not justified to be happy with method 2 because he/she might have gotten a relatively high score, but not using z-score could dissatisfy a lot of other studen</w:t>
      </w:r>
      <w:r w:rsidR="00540A35">
        <w:t>ts. Take Student 6. They got a C overall using method 2, and a D</w:t>
      </w:r>
      <w:r>
        <w:t xml:space="preserve"> overall using method 4. </w:t>
      </w:r>
      <w:r w:rsidR="00540A35">
        <w:t>Student 21 got a C both ways, but was closer to the average.</w:t>
      </w:r>
    </w:p>
    <w:p w14:paraId="57121954" w14:textId="77777777" w:rsidR="00540A35" w:rsidRDefault="00540A35" w:rsidP="007F2459">
      <w:pPr>
        <w:spacing w:after="0" w:line="240" w:lineRule="auto"/>
      </w:pPr>
    </w:p>
    <w:p w14:paraId="6F4B0C40" w14:textId="77777777" w:rsidR="005860E0" w:rsidRDefault="005860E0" w:rsidP="007F2459">
      <w:pPr>
        <w:spacing w:after="0" w:line="240" w:lineRule="auto"/>
        <w:rPr>
          <w:b/>
          <w:sz w:val="36"/>
          <w:szCs w:val="36"/>
        </w:rPr>
      </w:pPr>
    </w:p>
    <w:p w14:paraId="2D21DCE6" w14:textId="77777777" w:rsidR="005860E0" w:rsidRDefault="005860E0" w:rsidP="007F2459">
      <w:pPr>
        <w:spacing w:after="0" w:line="240" w:lineRule="auto"/>
        <w:rPr>
          <w:b/>
          <w:sz w:val="36"/>
          <w:szCs w:val="36"/>
        </w:rPr>
      </w:pPr>
    </w:p>
    <w:p w14:paraId="072441E5" w14:textId="77777777" w:rsidR="005860E0" w:rsidRDefault="005860E0" w:rsidP="007F2459">
      <w:pPr>
        <w:spacing w:after="0" w:line="240" w:lineRule="auto"/>
        <w:rPr>
          <w:b/>
          <w:sz w:val="36"/>
          <w:szCs w:val="36"/>
        </w:rPr>
      </w:pPr>
    </w:p>
    <w:p w14:paraId="1500959B" w14:textId="77777777" w:rsidR="005860E0" w:rsidRDefault="005860E0" w:rsidP="007F2459">
      <w:pPr>
        <w:spacing w:after="0" w:line="240" w:lineRule="auto"/>
        <w:rPr>
          <w:b/>
          <w:sz w:val="36"/>
          <w:szCs w:val="36"/>
        </w:rPr>
      </w:pPr>
    </w:p>
    <w:p w14:paraId="5278239D" w14:textId="77777777" w:rsidR="005860E0" w:rsidRDefault="005860E0" w:rsidP="007F2459">
      <w:pPr>
        <w:spacing w:after="0" w:line="240" w:lineRule="auto"/>
        <w:rPr>
          <w:b/>
          <w:sz w:val="36"/>
          <w:szCs w:val="36"/>
        </w:rPr>
      </w:pPr>
    </w:p>
    <w:p w14:paraId="65FB22BD" w14:textId="77777777" w:rsidR="005860E0" w:rsidRDefault="005860E0" w:rsidP="007F2459">
      <w:pPr>
        <w:spacing w:after="0" w:line="240" w:lineRule="auto"/>
        <w:rPr>
          <w:b/>
          <w:sz w:val="36"/>
          <w:szCs w:val="36"/>
        </w:rPr>
      </w:pPr>
    </w:p>
    <w:p w14:paraId="6E708B4B" w14:textId="77777777" w:rsidR="005860E0" w:rsidRDefault="005860E0" w:rsidP="007F2459">
      <w:pPr>
        <w:spacing w:after="0" w:line="240" w:lineRule="auto"/>
        <w:rPr>
          <w:b/>
          <w:sz w:val="36"/>
          <w:szCs w:val="36"/>
        </w:rPr>
      </w:pPr>
    </w:p>
    <w:p w14:paraId="6E9CA5E4" w14:textId="77777777" w:rsidR="005860E0" w:rsidRDefault="005860E0" w:rsidP="007F2459">
      <w:pPr>
        <w:spacing w:after="0" w:line="240" w:lineRule="auto"/>
        <w:rPr>
          <w:b/>
          <w:sz w:val="36"/>
          <w:szCs w:val="36"/>
        </w:rPr>
      </w:pPr>
    </w:p>
    <w:p w14:paraId="0A952088" w14:textId="77777777" w:rsidR="005860E0" w:rsidRDefault="005860E0" w:rsidP="007F2459">
      <w:pPr>
        <w:spacing w:after="0" w:line="240" w:lineRule="auto"/>
        <w:rPr>
          <w:b/>
          <w:sz w:val="36"/>
          <w:szCs w:val="36"/>
        </w:rPr>
      </w:pPr>
    </w:p>
    <w:p w14:paraId="160DA8E5" w14:textId="77777777" w:rsidR="005860E0" w:rsidRDefault="005860E0" w:rsidP="007F2459">
      <w:pPr>
        <w:spacing w:after="0" w:line="240" w:lineRule="auto"/>
        <w:rPr>
          <w:b/>
          <w:sz w:val="36"/>
          <w:szCs w:val="36"/>
        </w:rPr>
      </w:pPr>
    </w:p>
    <w:p w14:paraId="25152878" w14:textId="77777777" w:rsidR="005860E0" w:rsidRDefault="005860E0" w:rsidP="007F2459">
      <w:pPr>
        <w:spacing w:after="0" w:line="240" w:lineRule="auto"/>
        <w:rPr>
          <w:b/>
          <w:sz w:val="36"/>
          <w:szCs w:val="36"/>
        </w:rPr>
      </w:pPr>
    </w:p>
    <w:p w14:paraId="37BE3DD0" w14:textId="77777777" w:rsidR="005860E0" w:rsidRDefault="005860E0" w:rsidP="007F2459">
      <w:pPr>
        <w:spacing w:after="0" w:line="240" w:lineRule="auto"/>
        <w:rPr>
          <w:b/>
          <w:sz w:val="36"/>
          <w:szCs w:val="36"/>
        </w:rPr>
      </w:pPr>
    </w:p>
    <w:p w14:paraId="18563393" w14:textId="77777777" w:rsidR="005860E0" w:rsidRDefault="005860E0" w:rsidP="007F2459">
      <w:pPr>
        <w:spacing w:after="0" w:line="240" w:lineRule="auto"/>
        <w:rPr>
          <w:b/>
          <w:sz w:val="36"/>
          <w:szCs w:val="36"/>
        </w:rPr>
      </w:pPr>
    </w:p>
    <w:p w14:paraId="3E054E2B" w14:textId="77777777" w:rsidR="005860E0" w:rsidRDefault="005860E0" w:rsidP="007F2459">
      <w:pPr>
        <w:spacing w:after="0" w:line="240" w:lineRule="auto"/>
        <w:rPr>
          <w:b/>
          <w:sz w:val="36"/>
          <w:szCs w:val="36"/>
        </w:rPr>
      </w:pPr>
    </w:p>
    <w:p w14:paraId="6C949133" w14:textId="77777777" w:rsidR="005860E0" w:rsidRDefault="005860E0" w:rsidP="007F2459">
      <w:pPr>
        <w:spacing w:after="0" w:line="240" w:lineRule="auto"/>
        <w:rPr>
          <w:b/>
          <w:sz w:val="36"/>
          <w:szCs w:val="36"/>
        </w:rPr>
      </w:pPr>
    </w:p>
    <w:p w14:paraId="6C62984F" w14:textId="77777777" w:rsidR="00540A35" w:rsidRDefault="00540A35" w:rsidP="007F2459">
      <w:pPr>
        <w:spacing w:after="0" w:line="240" w:lineRule="auto"/>
        <w:rPr>
          <w:b/>
          <w:sz w:val="36"/>
          <w:szCs w:val="36"/>
        </w:rPr>
      </w:pPr>
      <w:r w:rsidRPr="00887B59">
        <w:rPr>
          <w:b/>
          <w:sz w:val="36"/>
          <w:szCs w:val="36"/>
        </w:rPr>
        <w:t>Problem 7</w:t>
      </w:r>
    </w:p>
    <w:p w14:paraId="16BDDCF6" w14:textId="77777777" w:rsidR="005860E0" w:rsidRDefault="005860E0" w:rsidP="007F2459">
      <w:pPr>
        <w:spacing w:after="0" w:line="240" w:lineRule="auto"/>
        <w:rPr>
          <w:b/>
          <w:sz w:val="36"/>
          <w:szCs w:val="36"/>
        </w:rPr>
      </w:pPr>
    </w:p>
    <w:p w14:paraId="06450B85" w14:textId="65F0380F" w:rsidR="005860E0" w:rsidRDefault="005860E0" w:rsidP="007F2459">
      <w:pPr>
        <w:spacing w:after="0" w:line="240" w:lineRule="auto"/>
        <w:rPr>
          <w:b/>
          <w:sz w:val="36"/>
          <w:szCs w:val="36"/>
        </w:rPr>
      </w:pPr>
      <w:r>
        <w:rPr>
          <w:b/>
          <w:noProof/>
          <w:sz w:val="36"/>
          <w:szCs w:val="36"/>
        </w:rPr>
        <w:drawing>
          <wp:inline distT="0" distB="0" distL="0" distR="0" wp14:anchorId="4BA375C9" wp14:editId="1EC10E37">
            <wp:extent cx="5943600" cy="368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14:paraId="0CD29905" w14:textId="77777777" w:rsidR="005860E0" w:rsidRPr="00887B59" w:rsidRDefault="005860E0" w:rsidP="007F2459">
      <w:pPr>
        <w:spacing w:after="0" w:line="240" w:lineRule="auto"/>
        <w:rPr>
          <w:sz w:val="36"/>
          <w:szCs w:val="36"/>
        </w:rPr>
      </w:pPr>
    </w:p>
    <w:p w14:paraId="1D7A0503" w14:textId="77777777" w:rsidR="00540A35" w:rsidRDefault="002C6216" w:rsidP="007F2459">
      <w:pPr>
        <w:spacing w:after="0" w:line="240" w:lineRule="auto"/>
      </w:pPr>
      <w:r>
        <w:rPr>
          <w:noProof/>
        </w:rPr>
        <w:drawing>
          <wp:inline distT="0" distB="0" distL="0" distR="0" wp14:anchorId="4D81EE18" wp14:editId="0C97E677">
            <wp:extent cx="5943600" cy="1908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14:paraId="6D1F16BC" w14:textId="77777777" w:rsidR="002C6216" w:rsidRDefault="002C6216" w:rsidP="007F2459">
      <w:pPr>
        <w:spacing w:after="0" w:line="240" w:lineRule="auto"/>
      </w:pPr>
    </w:p>
    <w:p w14:paraId="5CB8118C" w14:textId="77777777" w:rsidR="002C6216" w:rsidRDefault="002C6216" w:rsidP="007F2459">
      <w:pPr>
        <w:spacing w:after="0" w:line="240" w:lineRule="auto"/>
      </w:pPr>
    </w:p>
    <w:p w14:paraId="26E0950E" w14:textId="77777777" w:rsidR="005860E0" w:rsidRDefault="005860E0" w:rsidP="007F2459">
      <w:pPr>
        <w:spacing w:after="0" w:line="240" w:lineRule="auto"/>
        <w:rPr>
          <w:b/>
          <w:sz w:val="36"/>
          <w:szCs w:val="36"/>
        </w:rPr>
      </w:pPr>
    </w:p>
    <w:p w14:paraId="10C2F9B4" w14:textId="77777777" w:rsidR="005860E0" w:rsidRDefault="005860E0" w:rsidP="007F2459">
      <w:pPr>
        <w:spacing w:after="0" w:line="240" w:lineRule="auto"/>
        <w:rPr>
          <w:b/>
          <w:sz w:val="36"/>
          <w:szCs w:val="36"/>
        </w:rPr>
      </w:pPr>
    </w:p>
    <w:p w14:paraId="22F22A09" w14:textId="77777777" w:rsidR="005860E0" w:rsidRDefault="005860E0" w:rsidP="007F2459">
      <w:pPr>
        <w:spacing w:after="0" w:line="240" w:lineRule="auto"/>
        <w:rPr>
          <w:b/>
          <w:sz w:val="36"/>
          <w:szCs w:val="36"/>
        </w:rPr>
      </w:pPr>
    </w:p>
    <w:p w14:paraId="3F436539" w14:textId="77777777" w:rsidR="005860E0" w:rsidRDefault="005860E0" w:rsidP="007F2459">
      <w:pPr>
        <w:spacing w:after="0" w:line="240" w:lineRule="auto"/>
        <w:rPr>
          <w:b/>
          <w:sz w:val="36"/>
          <w:szCs w:val="36"/>
        </w:rPr>
      </w:pPr>
    </w:p>
    <w:p w14:paraId="178F2043" w14:textId="77777777" w:rsidR="005860E0" w:rsidRDefault="005860E0" w:rsidP="007F2459">
      <w:pPr>
        <w:spacing w:after="0" w:line="240" w:lineRule="auto"/>
        <w:rPr>
          <w:b/>
          <w:sz w:val="36"/>
          <w:szCs w:val="36"/>
        </w:rPr>
      </w:pPr>
    </w:p>
    <w:p w14:paraId="1C860D64" w14:textId="77777777" w:rsidR="002C6216" w:rsidRDefault="002C6216" w:rsidP="007F2459">
      <w:pPr>
        <w:spacing w:after="0" w:line="240" w:lineRule="auto"/>
        <w:rPr>
          <w:b/>
          <w:sz w:val="36"/>
          <w:szCs w:val="36"/>
        </w:rPr>
      </w:pPr>
      <w:r w:rsidRPr="00887B59">
        <w:rPr>
          <w:b/>
          <w:sz w:val="36"/>
          <w:szCs w:val="36"/>
        </w:rPr>
        <w:t>Problem 8</w:t>
      </w:r>
    </w:p>
    <w:p w14:paraId="1A93399B" w14:textId="77777777" w:rsidR="005860E0" w:rsidRDefault="005860E0" w:rsidP="007F2459">
      <w:pPr>
        <w:spacing w:after="0" w:line="240" w:lineRule="auto"/>
        <w:rPr>
          <w:b/>
          <w:sz w:val="36"/>
          <w:szCs w:val="36"/>
        </w:rPr>
      </w:pPr>
    </w:p>
    <w:p w14:paraId="1D15AE53" w14:textId="5C5274DA" w:rsidR="005860E0" w:rsidRPr="00887B59" w:rsidRDefault="005860E0" w:rsidP="007F2459">
      <w:pPr>
        <w:spacing w:after="0" w:line="240" w:lineRule="auto"/>
        <w:rPr>
          <w:sz w:val="36"/>
          <w:szCs w:val="36"/>
        </w:rPr>
      </w:pPr>
      <w:r>
        <w:rPr>
          <w:noProof/>
          <w:sz w:val="36"/>
          <w:szCs w:val="36"/>
        </w:rPr>
        <w:drawing>
          <wp:inline distT="0" distB="0" distL="0" distR="0" wp14:anchorId="6259B0C0" wp14:editId="601BD5A9">
            <wp:extent cx="5943600" cy="3966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5DBC6D86" w14:textId="77777777" w:rsidR="002C6216" w:rsidRDefault="002C6216" w:rsidP="007F2459">
      <w:pPr>
        <w:spacing w:after="0" w:line="240" w:lineRule="auto"/>
      </w:pPr>
    </w:p>
    <w:p w14:paraId="20C2905D" w14:textId="77777777" w:rsidR="002C6216" w:rsidRDefault="002C6216" w:rsidP="002C6216">
      <w:pPr>
        <w:pStyle w:val="ListParagraph"/>
        <w:numPr>
          <w:ilvl w:val="0"/>
          <w:numId w:val="2"/>
        </w:numPr>
        <w:spacing w:after="0" w:line="240" w:lineRule="auto"/>
      </w:pPr>
      <w:r>
        <w:t>Student D1 – D2 distance of 5</w:t>
      </w:r>
    </w:p>
    <w:p w14:paraId="6328FBBA" w14:textId="77777777" w:rsidR="002C6216" w:rsidRDefault="002C6216" w:rsidP="002C6216">
      <w:pPr>
        <w:pStyle w:val="ListParagraph"/>
        <w:numPr>
          <w:ilvl w:val="0"/>
          <w:numId w:val="2"/>
        </w:numPr>
        <w:spacing w:after="0" w:line="240" w:lineRule="auto"/>
      </w:pPr>
      <w:r>
        <w:t>Student D2 – C2 distance of 10.44031</w:t>
      </w:r>
    </w:p>
    <w:p w14:paraId="364DF466" w14:textId="77777777" w:rsidR="002C6216" w:rsidRDefault="002C6216" w:rsidP="002C6216">
      <w:pPr>
        <w:pStyle w:val="ListParagraph"/>
        <w:numPr>
          <w:ilvl w:val="0"/>
          <w:numId w:val="2"/>
        </w:numPr>
        <w:spacing w:after="0" w:line="240" w:lineRule="auto"/>
      </w:pPr>
      <w:r>
        <w:t>Student D1 – C2 distance of 10.77033</w:t>
      </w:r>
    </w:p>
    <w:p w14:paraId="67A5C11F" w14:textId="77777777" w:rsidR="002C6216" w:rsidRDefault="002C6216" w:rsidP="002C6216">
      <w:pPr>
        <w:pStyle w:val="ListParagraph"/>
        <w:numPr>
          <w:ilvl w:val="0"/>
          <w:numId w:val="2"/>
        </w:numPr>
        <w:spacing w:after="0" w:line="240" w:lineRule="auto"/>
      </w:pPr>
      <w:r>
        <w:t>Student F1 – F2 distance of 15.3948</w:t>
      </w:r>
    </w:p>
    <w:p w14:paraId="5CEEBAD2" w14:textId="77777777" w:rsidR="002C6216" w:rsidRPr="002C6216" w:rsidRDefault="002C6216" w:rsidP="007F2459">
      <w:pPr>
        <w:spacing w:after="0" w:line="240" w:lineRule="auto"/>
      </w:pPr>
    </w:p>
    <w:sectPr w:rsidR="002C6216" w:rsidRPr="002C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B14DA"/>
    <w:multiLevelType w:val="hybridMultilevel"/>
    <w:tmpl w:val="72EAE490"/>
    <w:lvl w:ilvl="0" w:tplc="BC2A1E8E">
      <w:start w:val="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56A1F"/>
    <w:multiLevelType w:val="hybridMultilevel"/>
    <w:tmpl w:val="F4F29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17"/>
    <w:rsid w:val="00075007"/>
    <w:rsid w:val="000F024F"/>
    <w:rsid w:val="0025709F"/>
    <w:rsid w:val="002B0B3C"/>
    <w:rsid w:val="002C6216"/>
    <w:rsid w:val="003047BA"/>
    <w:rsid w:val="00444382"/>
    <w:rsid w:val="00540A35"/>
    <w:rsid w:val="005860E0"/>
    <w:rsid w:val="005A18A0"/>
    <w:rsid w:val="00692B44"/>
    <w:rsid w:val="006D7317"/>
    <w:rsid w:val="007D4EB7"/>
    <w:rsid w:val="007F2459"/>
    <w:rsid w:val="007F4BF4"/>
    <w:rsid w:val="007F7C14"/>
    <w:rsid w:val="00887B59"/>
    <w:rsid w:val="008B13DD"/>
    <w:rsid w:val="008E66DF"/>
    <w:rsid w:val="009077ED"/>
    <w:rsid w:val="00916EF4"/>
    <w:rsid w:val="009434AC"/>
    <w:rsid w:val="009754C5"/>
    <w:rsid w:val="00984575"/>
    <w:rsid w:val="009C1B0C"/>
    <w:rsid w:val="00A42F02"/>
    <w:rsid w:val="00AA690B"/>
    <w:rsid w:val="00B11E90"/>
    <w:rsid w:val="00C50AF9"/>
    <w:rsid w:val="00C66809"/>
    <w:rsid w:val="00CA2515"/>
    <w:rsid w:val="00CB7019"/>
    <w:rsid w:val="00D23928"/>
    <w:rsid w:val="00D66E0B"/>
    <w:rsid w:val="00D87E20"/>
    <w:rsid w:val="00E5240A"/>
    <w:rsid w:val="00F1126D"/>
    <w:rsid w:val="00F81C13"/>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E9E3"/>
  <w15:docId w15:val="{F6F4F280-7040-4B8D-9DA3-5C284909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iejm\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DB30AFED-3FBA-4D56-951C-E8F7E4B5BBAD}">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C:\Users\romiejm\AppData\Local\Chemistry Add-in for Word\Chemistry Gallery\Chem4Word.dotx</Template>
  <TotalTime>87</TotalTime>
  <Pages>11</Pages>
  <Words>1110</Words>
  <Characters>6331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Romie, Jackson (romiejm)</cp:lastModifiedBy>
  <cp:revision>10</cp:revision>
  <dcterms:created xsi:type="dcterms:W3CDTF">2017-01-30T05:31:00Z</dcterms:created>
  <dcterms:modified xsi:type="dcterms:W3CDTF">2017-01-30T20:11:00Z</dcterms:modified>
</cp:coreProperties>
</file>